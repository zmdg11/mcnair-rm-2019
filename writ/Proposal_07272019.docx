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C0AB" w14:textId="77777777" w:rsidR="00F355DE" w:rsidRDefault="00F355DE" w:rsidP="00F355DE">
      <w:pPr>
        <w:pStyle w:val="IEEE-Title"/>
      </w:pPr>
      <w:bookmarkStart w:id="0" w:name="_Hlk15133754"/>
      <w:bookmarkStart w:id="1" w:name="_Hlk15133473"/>
      <w:r w:rsidRPr="005C6ADC">
        <w:t xml:space="preserve">Implementing </w:t>
      </w:r>
      <w:r>
        <w:t>q</w:t>
      </w:r>
      <w:r w:rsidRPr="005C6ADC">
        <w:t xml:space="preserve">uantum </w:t>
      </w:r>
      <w:r>
        <w:t>t</w:t>
      </w:r>
      <w:r w:rsidRPr="005C6ADC">
        <w:t xml:space="preserve">ravelling </w:t>
      </w:r>
      <w:r>
        <w:t>s</w:t>
      </w:r>
      <w:r w:rsidRPr="005C6ADC">
        <w:t>alesman for IBM Qiskit Aqua</w:t>
      </w:r>
      <w:bookmarkEnd w:id="0"/>
    </w:p>
    <w:p w14:paraId="21B74E45" w14:textId="77777777" w:rsidR="00F355DE" w:rsidRPr="005C6ADC" w:rsidRDefault="00F355DE" w:rsidP="00F355DE">
      <w:pPr>
        <w:pStyle w:val="IEEE-Author"/>
        <w:spacing w:before="0" w:beforeAutospacing="0"/>
      </w:pPr>
      <w:r w:rsidRPr="005C6ADC">
        <w:t>Allison Newman</w:t>
      </w:r>
    </w:p>
    <w:p w14:paraId="10426125" w14:textId="77777777" w:rsidR="00F355DE" w:rsidRDefault="00F355DE" w:rsidP="00F355DE">
      <w:pPr>
        <w:pStyle w:val="IEEE-AuthorInfo"/>
        <w:spacing w:before="0" w:beforeAutospacing="0"/>
      </w:pPr>
      <w:r w:rsidRPr="005C6ADC">
        <w:t>Department of Computing</w:t>
      </w:r>
    </w:p>
    <w:p w14:paraId="5D958522" w14:textId="77777777" w:rsidR="00F355DE" w:rsidRDefault="00F355DE" w:rsidP="00F355DE">
      <w:pPr>
        <w:pStyle w:val="IEEE-AuthorInfo"/>
        <w:spacing w:before="0" w:beforeAutospacing="0"/>
      </w:pPr>
      <w:r w:rsidRPr="005C6ADC">
        <w:t>East Tennessee State University</w:t>
      </w:r>
    </w:p>
    <w:p w14:paraId="4C214823" w14:textId="77777777" w:rsidR="00F355DE" w:rsidRDefault="00F355DE" w:rsidP="00F355DE">
      <w:pPr>
        <w:pStyle w:val="IEEE-AuthorInfo"/>
        <w:spacing w:before="0" w:beforeAutospacing="0"/>
      </w:pPr>
      <w:r>
        <w:t>Johnson City, TN, USA</w:t>
      </w:r>
    </w:p>
    <w:p w14:paraId="33D937F0" w14:textId="77777777" w:rsidR="00F355DE" w:rsidRPr="00F355DE" w:rsidRDefault="00F355DE" w:rsidP="00F355DE">
      <w:pPr>
        <w:pStyle w:val="IEEE-AuthorInfo"/>
        <w:spacing w:before="0" w:beforeAutospacing="0"/>
        <w:rPr>
          <w:i w:val="0"/>
          <w:iCs/>
        </w:rPr>
      </w:pPr>
      <w:r w:rsidRPr="00F355DE">
        <w:rPr>
          <w:i w:val="0"/>
          <w:iCs/>
        </w:rPr>
        <w:t>newmanal@etsu.edu</w:t>
      </w:r>
    </w:p>
    <w:p w14:paraId="2F43C822" w14:textId="77777777" w:rsidR="00F355DE" w:rsidRDefault="00F355DE" w:rsidP="00F355DE"/>
    <w:p w14:paraId="566180F0" w14:textId="77777777" w:rsidR="00F355DE" w:rsidRDefault="00F355DE" w:rsidP="00F355DE">
      <w:pPr>
        <w:sectPr w:rsidR="00F355DE" w:rsidSect="00F355DE">
          <w:type w:val="continuous"/>
          <w:pgSz w:w="12240" w:h="15840"/>
          <w:pgMar w:top="1440" w:right="1440" w:bottom="1440" w:left="1440" w:header="720" w:footer="720" w:gutter="0"/>
          <w:cols w:space="720"/>
          <w:docGrid w:linePitch="360"/>
        </w:sectPr>
      </w:pPr>
    </w:p>
    <w:p w14:paraId="759C670D" w14:textId="77777777" w:rsidR="00F355DE" w:rsidRPr="00580881" w:rsidRDefault="00F355DE" w:rsidP="00F355DE">
      <w:pPr>
        <w:pStyle w:val="IEEE-Abstract"/>
      </w:pPr>
      <w:r w:rsidRPr="00580881">
        <w:rPr>
          <w:iCs/>
        </w:rPr>
        <w:t>Abstract–</w:t>
      </w:r>
      <w:r w:rsidRPr="00580881">
        <w:t>We propose implementing a quantum algorithm to solve the Travelling Salesman Problem (TSP) for the IBM Qiskit Aqua Library. The TSP, which solves for the shortest complete circuit between all points on a fully-connected graph, is applicable to many fields of applied science research as well as practical commercial interests including routing logistics, genome sequencing, and CNC machine automation. Belonging to the complexity class of NP, precise solutions to the TSP are classically intractible; however, leveraging the inherent computational speedup of quantum computers can provide a more efficient means of finding solutions. The IBM Qiskit Aqua library is an open-source project that aims to provide quantum algorithms to researchers looking to explore the power of quantum computers. Our code and documentation will be provided in the form of a Jupyter Notebook and made available for use within the Aqua library.</w:t>
      </w:r>
    </w:p>
    <w:p w14:paraId="0C2A6532" w14:textId="77777777" w:rsidR="00F355DE" w:rsidRPr="00A147F9" w:rsidRDefault="00F355DE" w:rsidP="00F355DE">
      <w:pPr>
        <w:pStyle w:val="NoSpacing"/>
      </w:pPr>
      <w:r>
        <w:t>INTRODUCTION</w:t>
      </w:r>
    </w:p>
    <w:p w14:paraId="5178F239" w14:textId="77777777" w:rsidR="00F355DE" w:rsidRPr="00580881" w:rsidRDefault="00F355DE" w:rsidP="00F41F68">
      <w:pPr>
        <w:pStyle w:val="IEEEBody"/>
      </w:pPr>
      <w:r w:rsidRPr="00580881">
        <w:t xml:space="preserve">Quantum computing is a new field of computer science that seeks to introduce a new paradigm </w:t>
      </w:r>
      <w:r w:rsidRPr="00A147F9">
        <w:t>for</w:t>
      </w:r>
      <w:r w:rsidRPr="00580881">
        <w:t xml:space="preserve"> computing faster than classical computers. Research into algorithms that are uniquely efficient on quantum computers has been ongoing since the introduction of Shor’s algorithm for integer factorization in 1994 </w:t>
      </w:r>
      <w:r w:rsidRPr="00580881">
        <w:fldChar w:fldCharType="begin"/>
      </w:r>
      <w:r w:rsidRPr="00580881">
        <w:instrText xml:space="preserve"> ADDIN ZOTERO_ITEM CSL_CITATION {"citationID":"cw8ki7Z3","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Pr="00580881">
        <w:fldChar w:fldCharType="separate"/>
      </w:r>
      <w:r w:rsidRPr="00580881">
        <w:t>[1]</w:t>
      </w:r>
      <w:r w:rsidRPr="00580881">
        <w:fldChar w:fldCharType="end"/>
      </w:r>
      <w:r w:rsidRPr="00580881">
        <w:t xml:space="preserve">. In particular, the intractable algorithms in NP are desperate for a more efficient solution that could be provided by a quantum computer – so much so that the P = NP problem is currently the most important question in theoretical computer science </w:t>
      </w:r>
      <w:r w:rsidRPr="00580881">
        <w:fldChar w:fldCharType="begin"/>
      </w:r>
      <w:r w:rsidRPr="00580881">
        <w:instrText xml:space="preserve"> ADDIN ZOTERO_ITEM CSL_CITATION {"citationID":"rqo364h9","properties":{"formattedCitation":"[2]","plainCitation":"[2]","noteIndex":0},"citationItems":[{"id":258,"uris":["http://zotero.org/users/5777939/items/2SQWNQM9"],"uri":["http://zotero.org/users/5777939/items/2SQWNQM9"],"itemData":{"id":258,"type":"webpage","title":"The Golden Ticket","container-title":"Princeton University Press","abstract":"The P-NP problem is the most important open problem in computer science, if not all of mathematics. Simply stated, it asks whether every problem whose solution can be quickly checked by computer can also be quickly solved by computer. The Golden Ticket provides a nontechnical introduction to P-NP, its rich history, and its algorithmic implications for everything we do with computers and beyond. Lance Fortnow traces the history and development of P-NP, giving examples from a variety of disciplines, including economics, physics, and biology. He explores problems that capture the full difficulty of the P-NP dilemma, from discovering the shortest route through all the rides at Disney World to finding large groups of friends on Facebook. The Golden Ticket explores what we truly can and cannot achieve computationally, describing the benefits and unexpected challenges of this compelling problem.","URL":"https://press.princeton.edu/titles/9937.html","language":"en","accessed":{"date-parts":[["2019",7,15]]}}}],"schema":"https://github.com/citation-style-language/schema/raw/master/csl-citation.json"} </w:instrText>
      </w:r>
      <w:r w:rsidRPr="00580881">
        <w:fldChar w:fldCharType="separate"/>
      </w:r>
      <w:r w:rsidRPr="00580881">
        <w:t>[2]</w:t>
      </w:r>
      <w:r w:rsidRPr="00580881">
        <w:fldChar w:fldCharType="end"/>
      </w:r>
      <w:r w:rsidRPr="00580881">
        <w:t>.</w:t>
      </w:r>
    </w:p>
    <w:p w14:paraId="27F1645A" w14:textId="77777777" w:rsidR="00F355DE" w:rsidRDefault="00F355DE" w:rsidP="00F41F68">
      <w:pPr>
        <w:pStyle w:val="IEEEBody"/>
      </w:pPr>
      <w:r w:rsidRPr="00580881">
        <w:t>One such NP problem to be examined is the Travelling Salesman Problem. Precise solutions of the TSP can be calculated in no better than O(n</w:t>
      </w:r>
      <w:r w:rsidRPr="00580881">
        <w:rPr>
          <w:vertAlign w:val="superscript"/>
        </w:rPr>
        <w:t>2</w:t>
      </w:r>
      <w:r w:rsidRPr="00580881">
        <w:t>2</w:t>
      </w:r>
      <w:r w:rsidRPr="00580881">
        <w:rPr>
          <w:vertAlign w:val="superscript"/>
        </w:rPr>
        <w:t>n</w:t>
      </w:r>
      <w:r w:rsidRPr="00580881">
        <w:t xml:space="preserve">) </w:t>
      </w:r>
      <w:r w:rsidRPr="00580881">
        <w:fldChar w:fldCharType="begin"/>
      </w:r>
      <w:r w:rsidRPr="00580881">
        <w:instrText xml:space="preserve"> ADDIN ZOTERO_ITEM CSL_CITATION {"citationID":"yrp2t59O","properties":{"formattedCitation":"[3]","plainCitation":"[3]","noteIndex":0},"citationItems":[{"id":260,"uris":["http://zotero.org/users/5777939/items/GZCZ7MXM"],"uri":["http://zotero.org/users/5777939/items/GZCZ7MXM"],"itemData":{"id":260,"type":"article-journal","title":"A Dynamic Programming Approach to Sequencing Problems","container-title":"Journal of the Society for Industrial and Applied Mathematics","page":"196-210","volume":"10","issue":"1","source":"JSTOR","archive":"JSTOR","ISSN":"0368-4245","author":[{"family":"Held","given":"Michael"},{"family":"Karp","given":"Richard M."}],"issued":{"date-parts":[["1962"]]}}}],"schema":"https://github.com/citation-style-language/schema/raw/master/csl-citation.json"} </w:instrText>
      </w:r>
      <w:r w:rsidRPr="00580881">
        <w:fldChar w:fldCharType="separate"/>
      </w:r>
      <w:r w:rsidRPr="00580881">
        <w:t>[3]</w:t>
      </w:r>
      <w:r w:rsidRPr="00580881">
        <w:fldChar w:fldCharType="end"/>
      </w:r>
      <w:r w:rsidRPr="00580881">
        <w:t xml:space="preserve">, becoming intractable at impractically small values of n; even the best approximation algorithms are limited to values of n in the thousands – requiring potentionally hundreds of CPU days to complete </w:t>
      </w:r>
      <w:r w:rsidRPr="00580881">
        <w:fldChar w:fldCharType="begin"/>
      </w:r>
      <w:r w:rsidRPr="00580881">
        <w:instrText xml:space="preserve"> ADDIN ZOTERO_ITEM CSL_CITATION {"citationID":"FAuzsoJ6","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Pr="00580881">
        <w:fldChar w:fldCharType="separate"/>
      </w:r>
      <w:r w:rsidRPr="00580881">
        <w:t>[4]</w:t>
      </w:r>
      <w:r w:rsidRPr="00580881">
        <w:fldChar w:fldCharType="end"/>
      </w:r>
      <w:r w:rsidRPr="00580881">
        <w:t xml:space="preserve">. Thus is it critical to explore the capabilities of a quantum algorithm in solving the TSP. Such algorithms can currently be simulated using the Qiskit Aqua library </w:t>
      </w:r>
      <w:r w:rsidRPr="00580881">
        <w:fldChar w:fldCharType="begin"/>
      </w:r>
      <w:r w:rsidRPr="00580881">
        <w:instrText xml:space="preserve"> ADDIN ZOTERO_ITEM CSL_CITATION {"citationID":"spFvZuwi","properties":{"formattedCitation":"[5]","plainCitation":"[5]","noteIndex":0},"citationItems":[{"id":220,"uris":["http://zotero.org/groups/2336266/items/CCHHB2ID"],"uri":["http://zotero.org/groups/2336266/items/CCHHB2ID"],"itemData":{"id":220,"type":"post-weblog","title":"Qiskit Aqua — A Library of Quantum Algorithms and Applications","container-title":"Medium","abstract":"Sitting atop the Qiskit ecosystem, Aqua is the element that encompasses cross-domain quantum algorithms and applications running on Noisy Intermediate-Scale Quantum (NISQ) computers. Aqua is an open-source library completely written in Python and specifically designed to be modular and extensible at multiple levels.","URL":"https://medium.com/qiskit/qiskit-aqua-a-library-of-quantum-algorithms-and-applications-33ecf3b36008","author":[{"family":"Pistoia","given":"Marco"},{"family":"Gambetta","given":"Jay"}],"issued":{"date-parts":[["2018",12,12]]},"accessed":{"date-parts":[["2019",7,9]]}}}],"schema":"https://github.com/citation-style-language/schema/raw/master/csl-citation.json"} </w:instrText>
      </w:r>
      <w:r w:rsidRPr="00580881">
        <w:fldChar w:fldCharType="separate"/>
      </w:r>
      <w:r w:rsidRPr="00580881">
        <w:rPr>
          <w:szCs w:val="18"/>
        </w:rPr>
        <w:t>[5]</w:t>
      </w:r>
      <w:r w:rsidRPr="00580881">
        <w:fldChar w:fldCharType="end"/>
      </w:r>
      <w:r w:rsidRPr="00580881">
        <w:t xml:space="preserve">, an open source project that provides applied science researchers the ability to utilize these quantum algorithms to advance their work. It is the intent of this project to contribute to the Qiskit library with the code and documentation of a TSP algorithm based on the algorithm proposed by Srinivasan et al </w:t>
      </w:r>
      <w:r w:rsidRPr="00580881">
        <w:fldChar w:fldCharType="begin"/>
      </w:r>
      <w:r w:rsidRPr="00580881">
        <w:instrText xml:space="preserve"> ADDIN ZOTERO_ITEM CSL_CITATION {"citationID":"2yq73uHh","properties":{"formattedCitation":"[6]","plainCitation":"[6]","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Pr="00580881">
        <w:fldChar w:fldCharType="separate"/>
      </w:r>
      <w:r w:rsidRPr="00580881">
        <w:rPr>
          <w:szCs w:val="18"/>
        </w:rPr>
        <w:t>[6]</w:t>
      </w:r>
      <w:r w:rsidRPr="00580881">
        <w:fldChar w:fldCharType="end"/>
      </w:r>
      <w:r w:rsidRPr="00580881">
        <w:t>.</w:t>
      </w:r>
    </w:p>
    <w:p w14:paraId="72A39CE5" w14:textId="77777777" w:rsidR="00F355DE" w:rsidRPr="00580881" w:rsidRDefault="00F355DE" w:rsidP="00F355DE">
      <w:pPr>
        <w:pStyle w:val="IEEE-Subhead"/>
      </w:pPr>
      <w:r w:rsidRPr="00580881">
        <w:t>P vs NP</w:t>
      </w:r>
    </w:p>
    <w:p w14:paraId="09C6F2FB" w14:textId="77777777" w:rsidR="00F355DE" w:rsidRPr="00580881" w:rsidRDefault="00F355DE" w:rsidP="00F41F68">
      <w:pPr>
        <w:pStyle w:val="IEEEBody"/>
      </w:pPr>
      <w:r w:rsidRPr="00F355DE">
        <w:rPr>
          <w:i/>
          <w:iCs/>
        </w:rPr>
        <w:t>Definition 1</w:t>
      </w:r>
      <w:r w:rsidRPr="00580881">
        <w:t xml:space="preserve"> – </w:t>
      </w:r>
      <w:r w:rsidRPr="00580881">
        <w:rPr>
          <w:b/>
          <w:bCs/>
        </w:rPr>
        <w:t>P (Polynomial Time)</w:t>
      </w:r>
      <w:r w:rsidRPr="00580881">
        <w:t xml:space="preserve"> The set of problems whose solutions can be deterministically computed by an algorithm with polynomial time complexity </w:t>
      </w:r>
      <w:r w:rsidRPr="00580881">
        <w:fldChar w:fldCharType="begin"/>
      </w:r>
      <w:r w:rsidRPr="00580881">
        <w:instrText xml:space="preserve"> ADDIN ZOTERO_ITEM CSL_CITATION {"citationID":"wGxzrG1g","properties":{"formattedCitation":"[7]","plainCitation":"[7]","noteIndex":0},"citationItems":[{"id":140,"uris":["http://zotero.org/groups/2336266/items/V735DWE4"],"uri":["http://zotero.org/groups/2336266/items/V735DWE4"],"itemData":{"id":140,"type":"book","title":"Computers and intractability: a guide to the theory of NP-completeness","publisher":"Freeman","publisher-place":"New York [u.a","source":"Open WorldCat","event-place":"New York [u.a","ISBN":"978-0-7167-1044-8","note":"OCLC: 551912424","title-short":"Computers and intractability","language":"English","author":[{"family":"Garey","given":"Michael R"},{"family":"Johnson","given":"David S"}],"issued":{"date-parts":[["2009"]]}}}],"schema":"https://github.com/citation-style-language/schema/raw/master/csl-citation.json"} </w:instrText>
      </w:r>
      <w:r w:rsidRPr="00580881">
        <w:fldChar w:fldCharType="separate"/>
      </w:r>
      <w:r w:rsidRPr="00580881">
        <w:rPr>
          <w:szCs w:val="18"/>
        </w:rPr>
        <w:t>[7]</w:t>
      </w:r>
      <w:r w:rsidRPr="00580881">
        <w:fldChar w:fldCharType="end"/>
      </w:r>
      <w:r w:rsidRPr="00580881">
        <w:t>.</w:t>
      </w:r>
    </w:p>
    <w:p w14:paraId="30644F57" w14:textId="77777777" w:rsidR="00F355DE" w:rsidRPr="00580881" w:rsidRDefault="00F355DE" w:rsidP="00F41F68">
      <w:pPr>
        <w:pStyle w:val="IEEEBody"/>
      </w:pPr>
      <w:r w:rsidRPr="00F355DE">
        <w:rPr>
          <w:i/>
          <w:iCs/>
        </w:rPr>
        <w:t>Definition 2</w:t>
      </w:r>
      <w:r w:rsidRPr="00580881">
        <w:t xml:space="preserve"> – </w:t>
      </w:r>
      <w:r w:rsidRPr="00580881">
        <w:rPr>
          <w:b/>
          <w:bCs/>
        </w:rPr>
        <w:t>NP (Non-deterministic Polynomial Time)</w:t>
      </w:r>
      <w:r w:rsidRPr="00580881">
        <w:t xml:space="preserve"> The set of problems whose solutions can be verified in polynomial, but whose solutions cannot be found deterministically by an algorithm of polynomial time complexity. Such problems require algorithms of exponential time to solve deterministically, or otherwise rely on a non-deterministic algorithm to approximate a solution </w:t>
      </w:r>
      <w:r w:rsidRPr="00580881">
        <w:fldChar w:fldCharType="begin"/>
      </w:r>
      <w:r w:rsidRPr="00580881">
        <w:instrText xml:space="preserve"> ADDIN ZOTERO_ITEM CSL_CITATION {"citationID":"CNbv35ch","properties":{"formattedCitation":"[7]","plainCitation":"[7]","noteIndex":0},"citationItems":[{"id":140,"uris":["http://zotero.org/groups/2336266/items/V735DWE4"],"uri":["http://zotero.org/groups/2336266/items/V735DWE4"],"itemData":{"id":140,"type":"book","title":"Computers and intractability: a guide to the theory of NP-completeness","publisher":"Freeman","publisher-place":"New York [u.a","source":"Open WorldCat","event-place":"New York [u.a","ISBN":"978-0-7167-1044-8","note":"OCLC: 551912424","title-short":"Computers and intractability","language":"English","author":[{"family":"Garey","given":"Michael R"},{"family":"Johnson","given":"David S"}],"issued":{"date-parts":[["2009"]]}}}],"schema":"https://github.com/citation-style-language/schema/raw/master/csl-citation.json"} </w:instrText>
      </w:r>
      <w:r w:rsidRPr="00580881">
        <w:fldChar w:fldCharType="separate"/>
      </w:r>
      <w:r w:rsidRPr="00580881">
        <w:rPr>
          <w:szCs w:val="18"/>
        </w:rPr>
        <w:t>[7]</w:t>
      </w:r>
      <w:r w:rsidRPr="00580881">
        <w:fldChar w:fldCharType="end"/>
      </w:r>
      <w:r w:rsidRPr="00580881">
        <w:t>.</w:t>
      </w:r>
    </w:p>
    <w:p w14:paraId="13449360" w14:textId="77777777" w:rsidR="00F355DE" w:rsidRPr="00580881" w:rsidRDefault="00F355DE" w:rsidP="00F41F68">
      <w:pPr>
        <w:pStyle w:val="IEEEBody"/>
      </w:pPr>
      <w:r w:rsidRPr="00580881">
        <w:t xml:space="preserve">A longstanding question in theoretical computer science, and one of seven Millenium Prize Problems </w:t>
      </w:r>
      <w:r w:rsidRPr="00580881">
        <w:fldChar w:fldCharType="begin"/>
      </w:r>
      <w:r w:rsidRPr="00580881">
        <w:instrText xml:space="preserve"> ADDIN ZOTERO_ITEM CSL_CITATION {"citationID":"SJOsUMno","properties":{"formattedCitation":"[8]","plainCitation":"[8]","noteIndex":0},"citationItems":[{"id":267,"uris":["http://zotero.org/users/5777939/items/59BNUU6H"],"uri":["http://zotero.org/users/5777939/items/59BNUU6H"],"itemData":{"id":267,"type":"article-journal","title":"The Millennium Grand Challenge in Mathematics","page":"9","volume":"53","issue":"6","source":"Zotero","language":"en","author":[{"family":"Jaffe","given":"Arthur M"}],"issued":{"date-parts":[["2006"]]}}}],"schema":"https://github.com/citation-style-language/schema/raw/master/csl-citation.json"} </w:instrText>
      </w:r>
      <w:r w:rsidRPr="00580881">
        <w:fldChar w:fldCharType="separate"/>
      </w:r>
      <w:r w:rsidRPr="00580881">
        <w:rPr>
          <w:szCs w:val="18"/>
        </w:rPr>
        <w:t>[8]</w:t>
      </w:r>
      <w:r w:rsidRPr="00580881">
        <w:fldChar w:fldCharType="end"/>
      </w:r>
      <w:r w:rsidRPr="00580881">
        <w:t xml:space="preserve">, P vs NP asks for proof of set equivalence between P and NP. That is, can a determinstic polynomial time algorithm be found to solve all problems currently in NP? Most computer scientitists believe that P ≠ NP </w:t>
      </w:r>
      <w:r w:rsidRPr="00580881">
        <w:fldChar w:fldCharType="begin"/>
      </w:r>
      <w:r w:rsidRPr="00580881">
        <w:instrText xml:space="preserve"> ADDIN ZOTERO_ITEM CSL_CITATION {"citationID":"fAU0bihX","properties":{"formattedCitation":"[9]","plainCitation":"[9]","noteIndex":0},"citationItems":[{"id":269,"uris":["http://zotero.org/users/5777939/items/K8A7GAEM"],"uri":["http://zotero.org/users/5777939/items/K8A7GAEM"],"itemData":{"id":269,"type":"article-journal","title":"SIGACT News Complexity Theory Column 36","page":"15","source":"Zotero","abstract":"The P=?NP problem has been open since the early 1970’s. When will it be solved? How will it be resolved? What techniques will be used? While it is impossible to answer these questions with any certainty, one can say for certain what one thinks may happen. We have taken a poll of theorists to see what they think. This is a report on that poll.","language":"en","author":[{"family":"Hemaspaandra","given":"Lane A"}]}}],"schema":"https://github.com/citation-style-language/schema/raw/master/csl-citation.json"} </w:instrText>
      </w:r>
      <w:r w:rsidRPr="00580881">
        <w:fldChar w:fldCharType="separate"/>
      </w:r>
      <w:r w:rsidRPr="00580881">
        <w:rPr>
          <w:szCs w:val="18"/>
        </w:rPr>
        <w:t>[9]</w:t>
      </w:r>
      <w:r w:rsidRPr="00580881">
        <w:fldChar w:fldCharType="end"/>
      </w:r>
      <w:r w:rsidRPr="00580881">
        <w:t>, prompting the need for new, faster ways to computing such problems.</w:t>
      </w:r>
    </w:p>
    <w:p w14:paraId="48D68A63" w14:textId="77777777" w:rsidR="00F355DE" w:rsidRPr="00580881" w:rsidRDefault="00F355DE" w:rsidP="00F355DE">
      <w:pPr>
        <w:pStyle w:val="IEEE-Subhead"/>
      </w:pPr>
      <w:r w:rsidRPr="00580881">
        <w:t>The Travelling Salesman</w:t>
      </w:r>
    </w:p>
    <w:p w14:paraId="6987E0DD" w14:textId="77777777" w:rsidR="00F355DE" w:rsidRPr="00580881" w:rsidRDefault="00F355DE" w:rsidP="00F41F68">
      <w:pPr>
        <w:pStyle w:val="IEEEBody"/>
      </w:pPr>
      <w:r w:rsidRPr="00580881">
        <w:t xml:space="preserve">The Travelling Saleman Problem (TSP) is one such NP problem. The TSP supposes a travelling salesman wishes to begin at his home city, visit some number of other cities, and then return home, visiting every city exactly one time and doing so in the shortest distance possible. The most simple form of this problem dictates that all cities are connected to one another, with some associated distance to travel between each, and that the distances are symmetric – travelling from city A to city B is the same distance as travelling from city B to city A. TSP is represented as a fully-connected, symmetrically weighted graph (V,E), where </w:t>
      </w:r>
      <m:oMath>
        <m:r>
          <w:rPr>
            <w:rFonts w:ascii="Cambria Math" w:hAnsi="Cambria Math"/>
          </w:rPr>
          <m:t>V</m:t>
        </m:r>
        <m:r>
          <m:rPr>
            <m:sty m:val="p"/>
          </m:rPr>
          <w:rPr>
            <w:rFonts w:ascii="Cambria Math" w:hAnsi="Cambria Math"/>
          </w:rPr>
          <m:t>=</m:t>
        </m:r>
        <m:r>
          <w:rPr>
            <w:rFonts w:ascii="Cambria Math" w:hAnsi="Cambria Math"/>
          </w:rPr>
          <m:t>n</m:t>
        </m:r>
      </m:oMath>
      <w:r w:rsidRPr="00580881">
        <w:t xml:space="preserve"> </w:t>
      </w:r>
      <w:r w:rsidR="00F82D4C">
        <w:t xml:space="preserve">and </w:t>
      </w: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oMath>
      <w:r w:rsidRPr="00580881">
        <w:t>,</w:t>
      </w:r>
      <w:r w:rsidR="00F82D4C">
        <w:t xml:space="preserve"> </w:t>
      </w:r>
      <w:r w:rsidRPr="00580881">
        <w:t>where n is the number of cities in the graph (including the starting city).</w:t>
      </w:r>
    </w:p>
    <w:p w14:paraId="1CCA6384" w14:textId="77777777" w:rsidR="00F355DE" w:rsidRPr="00F355DE" w:rsidRDefault="00F355DE" w:rsidP="00F41F68">
      <w:pPr>
        <w:pStyle w:val="IEEEBody"/>
        <w:rPr>
          <w:rFonts w:eastAsiaTheme="minorEastAsia"/>
        </w:rPr>
      </w:pPr>
      <w:r w:rsidRPr="00580881">
        <w:t xml:space="preserve">The brute-force search method of solving the TSP requires searching every possible route (tour) the salesman could take to find the shortest tour. In a graph of n-cities, there exists </w:t>
      </w:r>
      <m:oMath>
        <m:d>
          <m:dPr>
            <m:ctrlPr>
              <w:rPr>
                <w:rFonts w:ascii="Cambria Math" w:hAnsi="Cambria Math"/>
                <w:i/>
              </w:rPr>
            </m:ctrlPr>
          </m:dPr>
          <m:e>
            <m:r>
              <w:rPr>
                <w:rFonts w:ascii="Cambria Math" w:hAnsi="Cambria Math"/>
              </w:rPr>
              <m:t>n-1</m:t>
            </m:r>
          </m:e>
        </m:d>
        <m:r>
          <w:rPr>
            <w:rFonts w:ascii="Cambria Math" w:hAnsi="Cambria Math"/>
          </w:rPr>
          <m:t>!</m:t>
        </m:r>
      </m:oMath>
      <w:r w:rsidRPr="00580881">
        <w:rPr>
          <w:rFonts w:eastAsiaTheme="minorEastAsia"/>
        </w:rPr>
        <w:t xml:space="preserve"> tours. This can be reduced to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Pr="00580881">
        <w:rPr>
          <w:rFonts w:eastAsiaTheme="minorEastAsia"/>
        </w:rPr>
        <w:t xml:space="preserve"> given symmetic weights, as half of the tours are merely the reverse of other tours. One can see that the limiting factor in such an algorithm is the rapid growth of the factorial function. Consider a TSP of n = 20, thus </w:t>
      </w:r>
    </w:p>
    <w:p w14:paraId="1B5881A4" w14:textId="77777777" w:rsidR="00F355DE" w:rsidRDefault="00F355DE" w:rsidP="00F355DE">
      <w:pPr>
        <w:pStyle w:val="IEEEEquations"/>
        <w:ind w:firstLine="0"/>
      </w:pPr>
      <w:r>
        <w:rPr>
          <w:rFonts w:ascii="Times New Roman" w:eastAsiaTheme="minorEastAsia" w:hAnsi="Times New Roman" w:cs="Times New Roman"/>
        </w:rPr>
        <w:lastRenderedPageBreak/>
        <w:tab/>
      </w:r>
      <m:oMath>
        <m:f>
          <m:fPr>
            <m:ctrlPr>
              <w:rPr>
                <w:rFonts w:ascii="Cambria Math" w:hAnsi="Cambria Math"/>
              </w:rPr>
            </m:ctrlPr>
          </m:fPr>
          <m:num>
            <m:d>
              <m:dPr>
                <m:ctrlPr>
                  <w:rPr>
                    <w:rFonts w:ascii="Cambria Math" w:hAnsi="Cambria Math"/>
                  </w:rPr>
                </m:ctrlPr>
              </m:dPr>
              <m:e>
                <m:r>
                  <m:rPr>
                    <m:sty m:val="p"/>
                  </m:rPr>
                  <w:rPr>
                    <w:rFonts w:ascii="Cambria Math" w:hAnsi="Cambria Math"/>
                  </w:rPr>
                  <m:t>20-1</m:t>
                </m:r>
              </m:e>
            </m:d>
            <m:r>
              <m:rPr>
                <m:sty m:val="p"/>
              </m:rPr>
              <w:rPr>
                <w:rFonts w:ascii="Cambria Math" w:hAnsi="Cambria Math"/>
              </w:rPr>
              <m:t>!</m:t>
            </m:r>
          </m:num>
          <m:den>
            <m:r>
              <m:rPr>
                <m:sty m:val="p"/>
              </m:rPr>
              <w:rPr>
                <w:rFonts w:ascii="Cambria Math" w:hAnsi="Cambria Math"/>
              </w:rPr>
              <m:t>2</m:t>
            </m:r>
          </m:den>
        </m:f>
        <m:r>
          <m:rPr>
            <m:sty m:val="p"/>
          </m:rPr>
          <w:rPr>
            <w:rFonts w:ascii="Cambria Math" w:hAnsi="Cambria Math"/>
          </w:rPr>
          <m:t>=6.08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oMath>
      <w:r w:rsidRPr="00580881">
        <w:t></w:t>
      </w:r>
      <w:r>
        <w:tab/>
      </w:r>
      <w:r>
        <w:t></w:t>
      </w:r>
      <w:r w:rsidR="00F82D4C">
        <w:t></w:t>
      </w:r>
      <w:r>
        <w:t></w:t>
      </w:r>
    </w:p>
    <w:p w14:paraId="2D723D62" w14:textId="77777777" w:rsidR="00F355DE" w:rsidRPr="00580881" w:rsidRDefault="00783359" w:rsidP="00783359">
      <w:pPr>
        <w:pStyle w:val="IEEEBody"/>
        <w:ind w:firstLine="0"/>
      </w:pPr>
      <w:r>
        <w:rPr>
          <w:lang w:val="en-US"/>
        </w:rPr>
        <w:t xml:space="preserve">tours </w:t>
      </w:r>
      <w:r w:rsidR="00F355DE" w:rsidRPr="00580881">
        <w:t>exists that need to be checked. If one were able to check the distance of 3.0 × 10</w:t>
      </w:r>
      <w:r w:rsidR="00F355DE" w:rsidRPr="00580881">
        <w:rPr>
          <w:vertAlign w:val="superscript"/>
        </w:rPr>
        <w:t>9</w:t>
      </w:r>
      <w:r w:rsidR="00F355DE" w:rsidRPr="00580881">
        <w:t xml:space="preserve"> tours per second (a reasonable clock speed for a consumer-grade CPU), it would take over 38 years to find the shortest tour.</w:t>
      </w:r>
    </w:p>
    <w:p w14:paraId="12A9930C" w14:textId="77777777" w:rsidR="00F355DE" w:rsidRPr="00580881" w:rsidRDefault="00F355DE" w:rsidP="00F41F68">
      <w:pPr>
        <w:pStyle w:val="IEEEBody"/>
      </w:pPr>
      <w:r w:rsidRPr="00580881">
        <w:t xml:space="preserve">Requiring decades for such calculations is unacceptable for the many practical applications of the TSP. The most obvious of uses applications of TSP exist in routing problems. Every school district in the United States faces the problem of forming optimal bus routes to pick up students. A typical school bus with maximum occupancy of 72 students poses a TSP of potentially n = 72: find the shortest route to retrieve all students from their homes and then return to the school. UPS delivers an average of 15 million packages per day with each truck making an average of 120 deliveries. This then represents </w:t>
      </w:r>
      <w:r w:rsidR="00783359">
        <w:rPr>
          <w:lang w:val="en-US"/>
        </w:rPr>
        <w:t>thousands of</w:t>
      </w:r>
      <w:r w:rsidRPr="00580881">
        <w:t xml:space="preserve"> TSP</w:t>
      </w:r>
      <w:r w:rsidR="00783359">
        <w:rPr>
          <w:lang w:val="en-US"/>
        </w:rPr>
        <w:t>s</w:t>
      </w:r>
      <w:r w:rsidRPr="00580881">
        <w:t xml:space="preserve"> of n = 120. Even at these relatively small datasets, our a brute-force approach reaches runtimes that exceed the age of the universe. Consider that some applications such as routing the drilling sequence of a CNC router, mapping a telescopes trajectory to photograph stars in the universe, or searching through a genome sequence can involve potentially thousands of points of navigation </w:t>
      </w:r>
      <w:r w:rsidRPr="00580881">
        <w:fldChar w:fldCharType="begin"/>
      </w:r>
      <w:r w:rsidRPr="00580881">
        <w:instrText xml:space="preserve"> ADDIN ZOTERO_ITEM CSL_CITATION {"citationID":"DTZBfeFZ","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Pr="00580881">
        <w:fldChar w:fldCharType="separate"/>
      </w:r>
      <w:r w:rsidRPr="00580881">
        <w:rPr>
          <w:szCs w:val="18"/>
        </w:rPr>
        <w:t>[4]</w:t>
      </w:r>
      <w:r w:rsidRPr="00580881">
        <w:fldChar w:fldCharType="end"/>
      </w:r>
      <w:r w:rsidRPr="00580881">
        <w:t>, we see that advancements in the TSP algorithms must be made, or some problems would remain forever unsolvable.</w:t>
      </w:r>
    </w:p>
    <w:p w14:paraId="0E7B00EA" w14:textId="77777777" w:rsidR="00F355DE" w:rsidRPr="00580881" w:rsidRDefault="00F355DE" w:rsidP="00F41F68">
      <w:pPr>
        <w:pStyle w:val="IEEEBody"/>
      </w:pPr>
      <w:r w:rsidRPr="00580881">
        <w:t>In 1962, Held and Karp present</w:t>
      </w:r>
      <w:r w:rsidR="00783359">
        <w:rPr>
          <w:lang w:val="en-US"/>
        </w:rPr>
        <w:t>ed</w:t>
      </w:r>
      <w:r w:rsidRPr="00580881">
        <w:t xml:space="preserve"> a Dynamic Programming approach for solving TSP in O(n</w:t>
      </w:r>
      <w:r w:rsidRPr="00580881">
        <w:rPr>
          <w:vertAlign w:val="superscript"/>
        </w:rPr>
        <w:t>2</w:t>
      </w:r>
      <w:r w:rsidRPr="00580881">
        <w:t>2</w:t>
      </w:r>
      <w:r w:rsidRPr="00580881">
        <w:rPr>
          <w:vertAlign w:val="superscript"/>
        </w:rPr>
        <w:t>n</w:t>
      </w:r>
      <w:r w:rsidRPr="00580881">
        <w:t>). Thusfar no algorithm exists to find an exact solution for TSP in faster than O(2</w:t>
      </w:r>
      <w:r w:rsidRPr="00580881">
        <w:rPr>
          <w:vertAlign w:val="superscript"/>
        </w:rPr>
        <w:t>n</w:t>
      </w:r>
      <w:r w:rsidRPr="00580881">
        <w:t xml:space="preserve">). Approximation methods for solving TSP have been devised that can find a near-solution much faster, however. Most notably is the Concorde TSP Solver written by Applegate </w:t>
      </w:r>
      <w:r w:rsidRPr="00783359">
        <w:rPr>
          <w:i/>
          <w:iCs/>
        </w:rPr>
        <w:t>et al</w:t>
      </w:r>
      <w:r w:rsidR="00783359">
        <w:rPr>
          <w:i/>
          <w:iCs/>
          <w:lang w:val="en-US"/>
        </w:rPr>
        <w:t>.</w:t>
      </w:r>
      <w:r w:rsidRPr="00580881">
        <w:t xml:space="preserve"> </w:t>
      </w:r>
      <w:r w:rsidRPr="00580881">
        <w:fldChar w:fldCharType="begin"/>
      </w:r>
      <w:r w:rsidRPr="00580881">
        <w:instrText xml:space="preserve"> ADDIN ZOTERO_ITEM CSL_CITATION {"citationID":"tAoXCYQY","properties":{"formattedCitation":"[4]","plainCitation":"[4]","noteIndex":0},"citationItems":[{"id":261,"uris":["http://zotero.org/users/5777939/items/MUK4AL36"],"uri":["http://zotero.org/users/5777939/items/MUK4AL36"],"itemData":{"id":261,"type":"book","title":"The Travelling Salesman Problem: A Computational Study","publisher":"Princeton University Press","ISBN":"978-0-691-12993-8","author":[{"family":"Applegate","given":"David L."},{"family":"Bixby","given":"Robert E."},{"family":"Chvatal","given":"Vasek"},{"family":"Cook","given":"William J."}],"issued":{"date-parts":[["2006"]]}}}],"schema":"https://github.com/citation-style-language/schema/raw/master/csl-citation.json"} </w:instrText>
      </w:r>
      <w:r w:rsidRPr="00580881">
        <w:fldChar w:fldCharType="separate"/>
      </w:r>
      <w:r w:rsidRPr="00580881">
        <w:rPr>
          <w:szCs w:val="18"/>
        </w:rPr>
        <w:t>[4]</w:t>
      </w:r>
      <w:r w:rsidRPr="00580881">
        <w:fldChar w:fldCharType="end"/>
      </w:r>
      <w:r w:rsidRPr="00580881">
        <w:t>. In 2006, Concorde found a solution at n = 85900, requiring 192 CPU years of computation time on a cluster of 250 processors.</w:t>
      </w:r>
    </w:p>
    <w:p w14:paraId="1FDEC469" w14:textId="77777777" w:rsidR="00F355DE" w:rsidRPr="00580881" w:rsidRDefault="00F355DE" w:rsidP="00F355DE">
      <w:pPr>
        <w:pStyle w:val="IEEE-Subhead"/>
      </w:pPr>
      <w:r w:rsidRPr="00580881">
        <w:t>Quantum Computing</w:t>
      </w:r>
    </w:p>
    <w:p w14:paraId="4021BAD9" w14:textId="77777777" w:rsidR="00F355DE" w:rsidRPr="00580881" w:rsidRDefault="00F355DE" w:rsidP="00F41F68">
      <w:pPr>
        <w:pStyle w:val="IEEEBody"/>
      </w:pPr>
      <w:r w:rsidRPr="00580881">
        <w:t xml:space="preserve">First theorized by Feynman in 1981 </w:t>
      </w:r>
      <w:r w:rsidRPr="00580881">
        <w:fldChar w:fldCharType="begin"/>
      </w:r>
      <w:r w:rsidRPr="00580881">
        <w:instrText xml:space="preserve"> ADDIN ZOTERO_ITEM CSL_CITATION {"citationID":"Jh9aKqas","properties":{"formattedCitation":"[10]","plainCitation":"[10]","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Pr="00580881">
        <w:fldChar w:fldCharType="separate"/>
      </w:r>
      <w:r w:rsidRPr="00580881">
        <w:rPr>
          <w:szCs w:val="18"/>
        </w:rPr>
        <w:t>[10]</w:t>
      </w:r>
      <w:r w:rsidRPr="00580881">
        <w:fldChar w:fldCharType="end"/>
      </w:r>
      <w:r w:rsidRPr="00580881">
        <w:t xml:space="preserve">, the possibility of a quantum computer for years represented the possibility to use incredible power of quantum mechanics to store and manipulate information. Four years later, Deutsch outlined the Quantum Turing Machine, a reimagining of a classical Turing Machine allowing for the unique properties of quantum mechanics, such as the inclusion of probability amplitudes </w:t>
      </w:r>
      <w:r w:rsidRPr="00580881">
        <w:fldChar w:fldCharType="begin"/>
      </w:r>
      <w:r w:rsidRPr="00580881">
        <w:instrText xml:space="preserve"> ADDIN ZOTERO_ITEM CSL_CITATION {"citationID":"uCYB5Rtx","properties":{"formattedCitation":"[11], [12]","plainCitation":"[11], [12]","noteIndex":0},"citationItems":[{"id":53,"uris":["http://zotero.org/users/5777939/items/CWBVGQGL"],"uri":["http://zotero.org/users/5777939/items/CWBVGQGL"],"itemData":{"id":53,"type":"article-journal","title":"Quantum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id":54,"uris":["http://zotero.org/users/5777939/items/TXVMJDWI"],"uri":["http://zotero.org/users/5777939/items/TXVMJDWI"],"itemData":{"id":54,"type":"article-journal","title":"Quantum Complexity Theory","container-title":"SIAM Journal on Computing; Philadelphia","page":"63","volume":"26","issue":"5","source":"ProQuest","abstract":"In this paper we study quantum computation from a complexity theoretic viewpoint. Our first result is the existence of an efficient universal quantum Turing machine in Deutsch's model of a quantum Turing machine (QTM) [Proc. Roy. Soc. London Ser. A, 400 (1985), pp. 97--117]. This construction is substantially more complicated than the corresponding construction for classical Turing machines (TMs); in fact, even simple primitives such as looping, branching, and composition are not straightforward in the context of quantum Turing machines. We establish how these familiar primitives can be implemented and introduce some new, purely quantum mechanical primitives, such as changing the computational basis and carrying out an arbitrary unitary transformation of polynomially bounded dimension.\nWe also consider the precision to which the transition amplitudes of a quantum Turing machine need to be specified. We prove that $O(\\log T)$ bits of precision suffice to support a $T$ step computation. This justifies the claim that the quantum Turing machine model should be regarded as a discrete model of computation and not an analog one.\nWe give the first formal evidence that quantum Turing machines violate the modern (complexity theoretic) formulation of the Church--Turing thesis. We show the existence of a problem, relative to an oracle, that can be solved in polynomial time on a quantum Turing machine, but requires superpolynomial time on a bounded-error probabilistic Turing machine, and thus not in the class $\\BPP$. The class $\\BQP$ of languages that are efficiently decidable (with small error-probability) on a quantum Turing machine satisfies $\\BPP \\subseteq \\BQP \\subseteq \\Ptime^{\\SP}$. Therefore, there is no possibility of giving a mathematical proof that quantum Turing machines are more powerful than classical probabilistic Turing machines (in the unrelativized setting) unless there is a major breakthrough in complexity theory.","DOI":"http://dx.doi.org/10.1137/S0097539796300921","ISSN":"00975397","language":"English","author":[{"family":"Bernstein","given":"Ethan"},{"family":"Vazirani","given":"Umesh"}],"issued":{"date-parts":[["1997",10]]}}}],"schema":"https://github.com/citation-style-language/schema/raw/master/csl-citation.json"} </w:instrText>
      </w:r>
      <w:r w:rsidRPr="00580881">
        <w:fldChar w:fldCharType="separate"/>
      </w:r>
      <w:r w:rsidRPr="00580881">
        <w:rPr>
          <w:szCs w:val="18"/>
        </w:rPr>
        <w:t>[11], [12]</w:t>
      </w:r>
      <w:r w:rsidRPr="00580881">
        <w:fldChar w:fldCharType="end"/>
      </w:r>
      <w:r w:rsidRPr="00580881">
        <w:t xml:space="preserve">. This new paradigm also brings new restrictions: quantum algorithms must be logically reversible – no information can be lost in the process of moving between states </w:t>
      </w:r>
      <w:r w:rsidRPr="00580881">
        <w:fldChar w:fldCharType="begin"/>
      </w:r>
      <w:r w:rsidRPr="00580881">
        <w:instrText xml:space="preserve"> ADDIN ZOTERO_ITEM CSL_CITATION {"citationID":"eEVYjEHQ","properties":{"formattedCitation":"[13]","plainCitation":"[13]","noteIndex":0},"citationItems":[{"id":86,"uris":["http://zotero.org/groups/2336266/items/IN2CN3J9"],"uri":["http://zotero.org/groups/2336266/items/IN2CN3J9"],"itemData":{"id":86,"type":"article-journal","title":"Logical Reversibility of Computation","container-title":"IBM Journal of Research and Development","page":"525-532","volume":"17","issue":"6","source":"Crossref","abstract":"The usual general-purpose computing automaton (e.g.. a Turing machine) is logically irreversible- its transition function lacks a single-valued inverse. Here i t is shown that such machines may he made logically reversible a t every step, while retainillg their simplicity and their ability to do general computations. This result is of great physical interest because it makes plausible the existence of thermodynamically reversible computers which could perform useful computations at useful speed while dissipating considerably lessthan kT of energyper logical step. In the first stage of itscomputationthe logically reversibleautomatonparallels the corresponding irreversible automaton, except that it saves all intermediate results, thereby avoiding the irreversible operation of erasure. The second stage consistsof printing out the desired output. Thethird stage then reversibly disposes of all the undesired intermediate results by retracing the steps of the first stage in backward order (a process which is only possible because the first stage has been carried out reversibly), thereby restoring the machine (except for the now-written output tape) toits original condition. The final machine configuration thus contains the desired output anda reconstructed copy o f the input, but no other undesired data. The foregoing results are demonstrated explicitly using a type of three-tape Turing machine. The biosynthesis of messenger RNA is discussed as a physical example of reversible computation.","DOI":"10.1147/rd.176.0525","ISSN":"0018-8646, 0018-8646","language":"en","author":[{"family":"Bennett","given":"C. H."}],"issued":{"date-parts":[["1973",11]]}}}],"schema":"https://github.com/citation-style-language/schema/raw/master/csl-citation.json"} </w:instrText>
      </w:r>
      <w:r w:rsidRPr="00580881">
        <w:fldChar w:fldCharType="separate"/>
      </w:r>
      <w:r w:rsidRPr="00580881">
        <w:rPr>
          <w:szCs w:val="18"/>
        </w:rPr>
        <w:t>[13]</w:t>
      </w:r>
      <w:r w:rsidRPr="00580881">
        <w:fldChar w:fldCharType="end"/>
      </w:r>
      <w:r w:rsidRPr="00580881">
        <w:t>.</w:t>
      </w:r>
    </w:p>
    <w:p w14:paraId="6909F457" w14:textId="77777777" w:rsidR="00F355DE" w:rsidRPr="00580881" w:rsidRDefault="00F355DE" w:rsidP="00F41F68">
      <w:pPr>
        <w:pStyle w:val="IEEEBody"/>
      </w:pPr>
      <w:r w:rsidRPr="00580881">
        <w:t xml:space="preserve">The zeal for realizing a quantum computer, however, was not spurred until the introduction of Shor’s quantum algorithm for integer factorization </w:t>
      </w:r>
      <w:r w:rsidRPr="00580881">
        <w:fldChar w:fldCharType="begin"/>
      </w:r>
      <w:r w:rsidRPr="00580881">
        <w:instrText xml:space="preserve"> ADDIN ZOTERO_ITEM CSL_CITATION {"citationID":"wgvZSYD4","properties":{"formattedCitation":"[1]","plainCitation":"[1]","noteIndex":0},"citationItems":[{"id":67,"uris":["http://zotero.org/groups/2336266/items/YPYY6QCW"],"uri":["http://zotero.org/groups/2336266/items/YPYY6QCW"],"itemData":{"id":67,"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computation","language":"en","author":[{"family":"Shor","given":"P.W."}],"issued":{"date-parts":[["1994"]]},"accessed":{"date-parts":[["2019",6,7]]}}}],"schema":"https://github.com/citation-style-language/schema/raw/master/csl-citation.json"} </w:instrText>
      </w:r>
      <w:r w:rsidRPr="00580881">
        <w:fldChar w:fldCharType="separate"/>
      </w:r>
      <w:r w:rsidRPr="00580881">
        <w:rPr>
          <w:szCs w:val="18"/>
        </w:rPr>
        <w:t>[1]</w:t>
      </w:r>
      <w:r w:rsidRPr="00580881">
        <w:fldChar w:fldCharType="end"/>
      </w:r>
      <w:r w:rsidRPr="00580881">
        <w:t>. This new algorithm not only had dire practical applications – threatening the security of RSA encryption – but did so in polynomial time, an exponential speedup over the best classical algorithms.</w:t>
      </w:r>
    </w:p>
    <w:p w14:paraId="3DEFA1D2" w14:textId="77777777" w:rsidR="00F355DE" w:rsidRPr="00580881" w:rsidRDefault="00F355DE" w:rsidP="00F41F68">
      <w:pPr>
        <w:pStyle w:val="IEEEBody"/>
      </w:pPr>
      <w:r w:rsidRPr="00580881">
        <w:t xml:space="preserve">The rate of growth within classical computing hardware is also projected to slowdown. Moore’s Law – a prediction that the size of integrated circuit shrinks by half every 18 to 24 months, thus increasing computing power on a chip – has seen a decline in accuracy over the past decade </w:t>
      </w:r>
      <w:r w:rsidRPr="00580881">
        <w:fldChar w:fldCharType="begin"/>
      </w:r>
      <w:r w:rsidRPr="00580881">
        <w:instrText xml:space="preserve"> ADDIN ZOTERO_ITEM CSL_CITATION {"citationID":"6kAUeOxL","properties":{"formattedCitation":"[14]","plainCitation":"[14]","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80881">
        <w:fldChar w:fldCharType="separate"/>
      </w:r>
      <w:r w:rsidRPr="00580881">
        <w:rPr>
          <w:szCs w:val="18"/>
        </w:rPr>
        <w:t>[14]</w:t>
      </w:r>
      <w:r w:rsidRPr="00580881">
        <w:fldChar w:fldCharType="end"/>
      </w:r>
      <w:r w:rsidRPr="00580881">
        <w:t xml:space="preserve">. It is expected </w:t>
      </w:r>
      <w:r w:rsidRPr="00580881">
        <w:t>that this trend of slower improvement in classical circuitry will continue into the future. Quantum computers then provide an alternative for faster computing, at a time when classical computing innovation is slowing to a crawl.</w:t>
      </w:r>
    </w:p>
    <w:p w14:paraId="2D1FC491" w14:textId="77777777" w:rsidR="00F355DE" w:rsidRPr="00580881" w:rsidRDefault="00F355DE" w:rsidP="00F41F68">
      <w:pPr>
        <w:pStyle w:val="IEEEBody"/>
      </w:pPr>
      <w:r w:rsidRPr="00580881">
        <w:t xml:space="preserve">Quantum computing relies on a qubit’s (quantum bit) property of superposition, wherein it exists in some combination of the 0 and 1 states. When the qubit is measured, however, it is read as either a 0 or 1 discretely. The chance of a qubit being measured as 0 or 1 can be described by probability amplitudes – equal to the squared absolute value of the coefficient associated with each state </w:t>
      </w:r>
      <w:r w:rsidRPr="00580881">
        <w:fldChar w:fldCharType="begin"/>
      </w:r>
      <w:r w:rsidRPr="00580881">
        <w:instrText xml:space="preserve"> ADDIN ZOTERO_ITEM CSL_CITATION {"citationID":"NHFyrb4o","properties":{"formattedCitation":"[14]","plainCitation":"[14]","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580881">
        <w:fldChar w:fldCharType="separate"/>
      </w:r>
      <w:r w:rsidRPr="00580881">
        <w:rPr>
          <w:szCs w:val="18"/>
        </w:rPr>
        <w:t>[14]</w:t>
      </w:r>
      <w:r w:rsidRPr="00580881">
        <w:fldChar w:fldCharType="end"/>
      </w:r>
      <w:r w:rsidRPr="00580881">
        <w:t>. More information on the notation describing these qubit systems is provided in Appendix A.</w:t>
      </w:r>
    </w:p>
    <w:p w14:paraId="36C4A8E5" w14:textId="77777777" w:rsidR="00F355DE" w:rsidRPr="00580881" w:rsidRDefault="00F355DE" w:rsidP="00F41F68">
      <w:pPr>
        <w:pStyle w:val="IEEEBody"/>
      </w:pPr>
      <w:r w:rsidRPr="00580881">
        <w:t xml:space="preserve">There are two approaches to be examined when building a quantum computer and the algorithms to run on them, </w:t>
      </w:r>
      <w:r w:rsidR="00A72BC0">
        <w:rPr>
          <w:lang w:val="en-US"/>
        </w:rPr>
        <w:t xml:space="preserve">quantum annealing (adiabatic) </w:t>
      </w:r>
      <w:r w:rsidRPr="00580881">
        <w:fldChar w:fldCharType="begin"/>
      </w:r>
      <w:r w:rsidRPr="00580881">
        <w:instrText xml:space="preserve"> ADDIN ZOTERO_ITEM CSL_CITATION {"citationID":"aYv9PW8p","properties":{"formattedCitation":"[15]","plainCitation":"[15]","noteIndex":0},"citationItems":[{"id":248,"uris":["http://zotero.org/groups/2336266/items/H2N853C5"],"uri":["http://zotero.org/groups/2336266/items/H2N853C5"],"itemData":{"id":248,"type":"article-journal","title":"Adiabatic Quantum Computing","container-title":"Reviews of Modern Physics","page":"015002","volume":"90","issue":"1","source":"arXiv.org","abstract":"Adiabatic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In this review we give an account of most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We present several variants of the adiabatic theorem, the cornerstone of AQC, and we give examples of explicit AQC algorithms that exhibit a quantum speedup. We give an overview of several proofs of the universality of AQC and related Hamiltonian quantum complexity theory. We finally devote considerable space to Stoquastic AQC, the setting of most AQC work to date, where we discuss obstructions to success and their possible resolutions.","DOI":"10.1103/RevModPhys.90.015002","ISSN":"0034-6861, 1539-0756","note":"arXiv: 1611.04471","journalAbbreviation":"Rev. Mod. Phys.","author":[{"family":"Albash","given":"Tameem"},{"family":"Lidar","given":"Daniel A."}],"issued":{"date-parts":[["2018",1,29]]}}}],"schema":"https://github.com/citation-style-language/schema/raw/master/csl-citation.json"} </w:instrText>
      </w:r>
      <w:r w:rsidRPr="00580881">
        <w:fldChar w:fldCharType="separate"/>
      </w:r>
      <w:r w:rsidRPr="00580881">
        <w:rPr>
          <w:szCs w:val="18"/>
        </w:rPr>
        <w:t>[15]</w:t>
      </w:r>
      <w:r w:rsidRPr="00580881">
        <w:fldChar w:fldCharType="end"/>
      </w:r>
      <w:r w:rsidRPr="00580881">
        <w:t xml:space="preserve"> and </w:t>
      </w:r>
      <w:r w:rsidR="00A72BC0">
        <w:rPr>
          <w:lang w:val="en-US"/>
        </w:rPr>
        <w:t xml:space="preserve">universal </w:t>
      </w:r>
      <w:r w:rsidRPr="00580881">
        <w:t xml:space="preserve">gate-model quantum computers. </w:t>
      </w:r>
      <w:r w:rsidR="00A72BC0">
        <w:rPr>
          <w:lang w:val="en-US"/>
        </w:rPr>
        <w:t>Annealing</w:t>
      </w:r>
      <w:r w:rsidRPr="00580881">
        <w:t xml:space="preserve"> quantum computers rely on near-zero (Kelvin) temperatures to function, but can offer potentially thousands of qubits. </w:t>
      </w:r>
      <w:r w:rsidR="00A72BC0">
        <w:rPr>
          <w:lang w:val="en-US"/>
        </w:rPr>
        <w:t xml:space="preserve">While the annealing model offers more qubits, these macines are more limited in the algorithms they can perform; they are unable, in particular, of performing Shor’s or Grover’s algorithms </w:t>
      </w:r>
      <w:r w:rsidR="00BA73E7">
        <w:rPr>
          <w:lang w:val="en-US"/>
        </w:rPr>
        <w:fldChar w:fldCharType="begin"/>
      </w:r>
      <w:r w:rsidR="00BA73E7">
        <w:rPr>
          <w:lang w:val="en-US"/>
        </w:rPr>
        <w:instrText xml:space="preserve"> ADDIN ZOTERO_ITEM CSL_CITATION {"citationID":"S5kRwRKZ","properties":{"formattedCitation":"[16]","plainCitation":"[16]","noteIndex":0},"citationItems":[{"id":209,"uris":["http://zotero.org/groups/2336266/items/2E7CTS23"],"uri":["http://zotero.org/groups/2336266/items/2E7CTS23"],"itemData":{"id":209,"type":"speech","title":"Introduction To The Physics Of D-Wave and Comparison To Gate Model","language":"en","author":[{"family":"Gottlieb","given":"Joel M"}],"issued":{"date-parts":[["2018"]]}}}],"schema":"https://github.com/citation-style-language/schema/raw/master/csl-citation.json"} </w:instrText>
      </w:r>
      <w:r w:rsidR="00BA73E7">
        <w:rPr>
          <w:lang w:val="en-US"/>
        </w:rPr>
        <w:fldChar w:fldCharType="separate"/>
      </w:r>
      <w:r w:rsidR="00BA73E7" w:rsidRPr="00BA73E7">
        <w:t>[16]</w:t>
      </w:r>
      <w:r w:rsidR="00BA73E7">
        <w:rPr>
          <w:lang w:val="en-US"/>
        </w:rPr>
        <w:fldChar w:fldCharType="end"/>
      </w:r>
      <w:r w:rsidR="00BA73E7">
        <w:rPr>
          <w:lang w:val="en-US"/>
        </w:rPr>
        <w:t>.</w:t>
      </w:r>
      <w:r w:rsidR="00A72BC0">
        <w:rPr>
          <w:lang w:val="en-US"/>
        </w:rPr>
        <w:t xml:space="preserve">  </w:t>
      </w:r>
      <w:r w:rsidRPr="00580881">
        <w:t xml:space="preserve">The </w:t>
      </w:r>
      <w:r w:rsidR="00A72BC0">
        <w:rPr>
          <w:lang w:val="en-US"/>
        </w:rPr>
        <w:t>universal-</w:t>
      </w:r>
      <w:r w:rsidRPr="00580881">
        <w:t>gate model relies on subjecting the qubits to a series of unitary transformations</w:t>
      </w:r>
      <w:r w:rsidR="00BA73E7">
        <w:rPr>
          <w:lang w:val="en-US"/>
        </w:rPr>
        <w:t>, and is more consistent with classical programming techniques. As such,</w:t>
      </w:r>
      <w:r w:rsidRPr="00580881">
        <w:t xml:space="preserve"> his project focuses on </w:t>
      </w:r>
      <w:r w:rsidR="00A72BC0">
        <w:rPr>
          <w:lang w:val="en-US"/>
        </w:rPr>
        <w:t xml:space="preserve">universal </w:t>
      </w:r>
      <w:r w:rsidRPr="00580881">
        <w:t>gate-model quantum algorithms and Noisy Intermediate-Scale Quantum (NISQ) computing.</w:t>
      </w:r>
    </w:p>
    <w:p w14:paraId="31903834" w14:textId="77777777" w:rsidR="00F355DE" w:rsidRPr="00BA73E7" w:rsidRDefault="00F355DE" w:rsidP="00F41F68">
      <w:pPr>
        <w:pStyle w:val="IEEEBody"/>
        <w:rPr>
          <w:lang w:val="en-US"/>
        </w:rPr>
      </w:pPr>
      <w:r w:rsidRPr="00580881">
        <w:t xml:space="preserve">The NISQ paradigm, as the name suggests, involves quantum computers that are both noisy and intermediate in scale. One primary roadblock towards advancing quantum computing is the increased level of “noise” or errors that is introduced to a quantum system as more qubits are added. Quantum systems are also notoriously difficult (impossible) to measure without causing some sort of change in the system </w:t>
      </w:r>
      <w:r w:rsidRPr="00580881">
        <w:fldChar w:fldCharType="begin"/>
      </w:r>
      <w:r w:rsidR="00BA73E7">
        <w:instrText xml:space="preserve"> ADDIN ZOTERO_ITEM CSL_CITATION {"citationID":"uWOPEySW","properties":{"formattedCitation":"[17]","plainCitation":"[17]","noteIndex":0},"citationItems":[{"id":311,"uris":["http://zotero.org/groups/2336266/items/P3BS9A33"],"uri":["http://zotero.org/groups/2336266/items/P3BS9A33"],"itemData":{"id":311,"type":"article-journal","title":"Quantum Computing in the NISQ era and beyond","container-title":"arXiv:1801.00862 [cond-mat, physics:quant-ph]","source":"arXiv.org","abstract":"Noisy Intermediate-Scale Quantum (NISQ) technology will be available in the near future. Quantum computers with 50-100 qubits may be able to perform tasks which surpass the capabilities of today's classical digital computers, but noise in quantum gates will limit the size of quantum circuits that can be executed reliably. NISQ devices will be useful tools for exploring many-body quantum physics, and may have other useful applications, but the 100-qubit quantum computer will not change the world right away --- we should regard it as a significant step toward the more powerful quantum technologies of the future. Quantum technologists should continue to strive for more accurate quantum gates and, eventually, fully fault-tolerant quantum computing.","URL":"http://arxiv.org/abs/1801.00862","DOI":"10.22331/q-2018-08-06-79","note":"arXiv: 1801.00862","language":"en","author":[{"family":"Preskill","given":"John"}],"issued":{"date-parts":[["2018",1,2]]},"accessed":{"date-parts":[["2019",7,16]]}}}],"schema":"https://github.com/citation-style-language/schema/raw/master/csl-citation.json"} </w:instrText>
      </w:r>
      <w:r w:rsidRPr="00580881">
        <w:fldChar w:fldCharType="separate"/>
      </w:r>
      <w:r w:rsidR="00BA73E7" w:rsidRPr="00BA73E7">
        <w:t>[17]</w:t>
      </w:r>
      <w:r w:rsidRPr="00580881">
        <w:fldChar w:fldCharType="end"/>
      </w:r>
      <w:r w:rsidRPr="00580881">
        <w:t>.</w:t>
      </w:r>
      <w:r w:rsidR="00BA73E7">
        <w:rPr>
          <w:lang w:val="en-US"/>
        </w:rPr>
        <w:t xml:space="preserve"> As more qubits or more gates are added to a system, the probability that errors occur in the final measurement is increased. The effects of these errors are shown by Amico, Saleem, and Kumph whose experiments with Shor’s Algorithm on IBM Q failed to </w:t>
      </w:r>
      <w:r w:rsidR="00023BA7">
        <w:rPr>
          <w:lang w:val="en-US"/>
        </w:rPr>
        <w:t xml:space="preserve">successfully factor at N=35 due to the increased number of gates required </w:t>
      </w:r>
      <w:r w:rsidR="00023BA7">
        <w:rPr>
          <w:lang w:val="en-US"/>
        </w:rPr>
        <w:fldChar w:fldCharType="begin"/>
      </w:r>
      <w:r w:rsidR="00023BA7">
        <w:rPr>
          <w:lang w:val="en-US"/>
        </w:rPr>
        <w:instrText xml:space="preserve"> ADDIN ZOTERO_ITEM CSL_CITATION {"citationID":"91EhJ935","properties":{"formattedCitation":"[18]","plainCitation":"[18]","noteIndex":0},"citationItems":[{"id":204,"uris":["http://zotero.org/users/5777939/items/J2TCB9SJ"],"uri":["http://zotero.org/users/5777939/items/J2TCB9SJ"],"itemData":{"id":204,"type":"article-journal","title":"An Experimental Study of Shor's Factoring Algorithm on IBM Q","container-title":"arXiv:1903.00768 [quant-ph]","source":"arXiv.org","abstract":"We study the results of a compiled version of Shor's factoring algorithm on the ibmqx5 superconducting chip, for the particular case of $N=15$, $21$ and $35$. The semi-classical quantum Fourier transform is used to implement the algorithm with only a small number of physical qubits and the circuits are designed to reduce the number of gates to the minimum. We use the square of the statistical overlap to give a quantitative measure of the similarity between the experimentally obtained distribution of phases and the predicted theoretical distribution one for different values of the period. This allows us to assign a period to the experimental data without the use of the continued fraction algorithm. A quantitative estimate of the error in our assignment of the period is then given by the overlap coefficient.","URL":"http://arxiv.org/abs/1903.00768","note":"arXiv: 1903.00768","language":"en","author":[{"family":"Amico","given":"Mirko"},{"family":"Saleem","given":"Zain H."},{"family":"Kumph","given":"Muir"}],"issued":{"date-parts":[["2019",3,2]]},"accessed":{"date-parts":[["2019",7,2]]}}}],"schema":"https://github.com/citation-style-language/schema/raw/master/csl-citation.json"} </w:instrText>
      </w:r>
      <w:r w:rsidR="00023BA7">
        <w:rPr>
          <w:lang w:val="en-US"/>
        </w:rPr>
        <w:fldChar w:fldCharType="separate"/>
      </w:r>
      <w:r w:rsidR="00023BA7" w:rsidRPr="00023BA7">
        <w:t>[18]</w:t>
      </w:r>
      <w:r w:rsidR="00023BA7">
        <w:rPr>
          <w:lang w:val="en-US"/>
        </w:rPr>
        <w:fldChar w:fldCharType="end"/>
      </w:r>
      <w:r w:rsidR="00023BA7">
        <w:rPr>
          <w:lang w:val="en-US"/>
        </w:rPr>
        <w:t>.</w:t>
      </w:r>
    </w:p>
    <w:p w14:paraId="04C8E2A9" w14:textId="77777777" w:rsidR="00F355DE" w:rsidRPr="00580881" w:rsidRDefault="00F355DE" w:rsidP="00F41F68">
      <w:pPr>
        <w:pStyle w:val="IEEEBody"/>
      </w:pPr>
      <w:r w:rsidRPr="00580881">
        <w:t xml:space="preserve">IBM offers quantum cloud computing through their IBM Q Experience and Qiskit frameworks. Currently they have four machines available throughout the world, with the most advanced machine running 20 qubits </w:t>
      </w:r>
      <w:r w:rsidRPr="00580881">
        <w:fldChar w:fldCharType="begin"/>
      </w:r>
      <w:r w:rsidR="00023BA7">
        <w:instrText xml:space="preserve"> ADDIN ZOTERO_ITEM CSL_CITATION {"citationID":"b3qYkwkA","properties":{"formattedCitation":"[19]","plainCitation":"[19]","noteIndex":0},"citationItems":[{"id":288,"uris":["http://zotero.org/groups/2336266/items/YXJXGCN9"],"uri":["http://zotero.org/groups/2336266/items/YXJXGCN9"],"itemData":{"id":288,"type":"webpage","title":"Quantum devices &amp; simulators","container-title":"IBM Q","abstract":"Quantum computers are rapidly emerging. Pursued for decades in research labs, prototype machines are today getting bigger and more capable. While quantum is still in its infancy, significant progress is being made across the entire quantum computing technology stack. Today, IBM has several real quantum devices and simulators available for use through the cloud. These devices are accessed and used through Qiskit, and open source quantum software development kit, and IBM Q experience, which offers a virtual interface for coding a quantum computer.","URL":"https://www.research.ibm.com/ibm-q/technology/devices/","language":"en-US","issued":{"date-parts":[["2018",6,5]]},"accessed":{"date-parts":[["2019",7,15]]}}}],"schema":"https://github.com/citation-style-language/schema/raw/master/csl-citation.json"} </w:instrText>
      </w:r>
      <w:r w:rsidRPr="00580881">
        <w:fldChar w:fldCharType="separate"/>
      </w:r>
      <w:r w:rsidR="00023BA7" w:rsidRPr="00023BA7">
        <w:t>[19]</w:t>
      </w:r>
      <w:r w:rsidRPr="00580881">
        <w:fldChar w:fldCharType="end"/>
      </w:r>
      <w:r w:rsidRPr="00580881">
        <w:t xml:space="preserve">. </w:t>
      </w:r>
    </w:p>
    <w:p w14:paraId="29AC109D" w14:textId="77777777" w:rsidR="00F355DE" w:rsidRPr="00580881" w:rsidRDefault="00F355DE" w:rsidP="00F41F68">
      <w:pPr>
        <w:pStyle w:val="IEEEBody"/>
      </w:pPr>
      <w:r w:rsidRPr="00580881">
        <w:t xml:space="preserve">The quantum TSP algorithm we propose to explore is the Srinivasan et al. algorithm from </w:t>
      </w:r>
      <w:r w:rsidRPr="00580881">
        <w:rPr>
          <w:i/>
          <w:iCs/>
        </w:rPr>
        <w:t>Efficient quantum algorithm for solving travelling salesman problem: An IBM Quantum Experience (2018)</w:t>
      </w:r>
      <w:r w:rsidRPr="00580881">
        <w:t xml:space="preserve"> </w:t>
      </w:r>
      <w:r w:rsidRPr="00580881">
        <w:fldChar w:fldCharType="begin"/>
      </w:r>
      <w:r w:rsidRPr="00580881">
        <w:instrText xml:space="preserve"> ADDIN ZOTERO_ITEM CSL_CITATION {"citationID":"w0ZbqXOL","properties":{"formattedCitation":"[6]","plainCitation":"[6]","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Pr="00580881">
        <w:fldChar w:fldCharType="separate"/>
      </w:r>
      <w:r w:rsidRPr="00580881">
        <w:rPr>
          <w:szCs w:val="18"/>
        </w:rPr>
        <w:t>[6]</w:t>
      </w:r>
      <w:r w:rsidRPr="00580881">
        <w:fldChar w:fldCharType="end"/>
      </w:r>
      <w:r w:rsidRPr="00580881">
        <w:t>. This publication details the necessary steps for completing the algorithm on a quantum computer. In particular, the quantum gate circuit (Figure 1) is given, displaying the steps for calculating the length of a single to</w:t>
      </w:r>
    </w:p>
    <w:p w14:paraId="490618BF" w14:textId="77777777" w:rsidR="00F355DE" w:rsidRPr="00580881" w:rsidRDefault="00F355DE" w:rsidP="00F41F68">
      <w:pPr>
        <w:pStyle w:val="IEEEBody"/>
      </w:pPr>
      <w:r w:rsidRPr="00580881">
        <w:t xml:space="preserve">The algorithm at n=4 uses fourteen qubits, all initialized to the </w:t>
      </w:r>
      <m:oMath>
        <m:d>
          <m:dPr>
            <m:begChr m:val=""/>
            <m:endChr m:val="⟩"/>
            <m:ctrlPr>
              <w:rPr>
                <w:rFonts w:ascii="Cambria Math" w:hAnsi="Cambria Math"/>
                <w:i/>
              </w:rPr>
            </m:ctrlPr>
          </m:dPr>
          <m:e>
            <m:r>
              <w:rPr>
                <w:rFonts w:ascii="Cambria Math" w:hAnsi="Cambria Math"/>
              </w:rPr>
              <m:t>|0</m:t>
            </m:r>
          </m:e>
        </m:d>
      </m:oMath>
      <w:r w:rsidRPr="00580881">
        <w:t xml:space="preserve"> state. Eight qubits are passed through Pauli-X gates (shown in red) such that the state of this 8-qubit register forms an state representing the index of the given tour, in this case </w:t>
      </w:r>
      <m:oMath>
        <m:d>
          <m:dPr>
            <m:begChr m:val=""/>
            <m:endChr m:val="⟩"/>
            <m:ctrlPr>
              <w:rPr>
                <w:rFonts w:ascii="Cambria Math" w:hAnsi="Cambria Math"/>
                <w:i/>
              </w:rPr>
            </m:ctrlPr>
          </m:dPr>
          <m:e>
            <m:r>
              <w:rPr>
                <w:rFonts w:ascii="Cambria Math" w:hAnsi="Cambria Math"/>
              </w:rPr>
              <m:t>|11000110</m:t>
            </m:r>
          </m:e>
        </m:d>
      </m:oMath>
      <w:r w:rsidRPr="00580881">
        <w:t>. The remaining six qubits are passed through Hadamard gates. Those six qubits then act as the control-</w:t>
      </w:r>
      <w:r w:rsidRPr="00580881">
        <w:lastRenderedPageBreak/>
        <w:t xml:space="preserve">qubits for unitary transformations on the tour register, before being passed through the quantum fourier transform and then measured. The measured data is relayed through classical means into a database of tour lengths. This process is repeated for every tour in the graph. Once complete, Grover’s quantum search algorithm </w:t>
      </w:r>
      <w:r w:rsidRPr="00580881">
        <w:fldChar w:fldCharType="begin"/>
      </w:r>
      <w:r w:rsidR="00023BA7">
        <w:instrText xml:space="preserve"> ADDIN ZOTERO_ITEM CSL_CITATION {"citationID":"OAqcet4j","properties":{"formattedCitation":"[20]","plainCitation":"[20]","noteIndex":0},"citationItems":[{"id":207,"uris":["http://zotero.org/users/5777939/items/L28R8SGZ"],"uri":["http://zotero.org/users/5777939/items/L28R8SGZ"],"itemData":{"id":207,"type":"paper-conference","title":"A fast quantum mechanical algorithm for database search","container-title":"Proceedings of the twenty-eighth annual ACM symposium on Theory of computing  - STOC '96","publisher":"ACM Press","publisher-place":"Philadelphia, Pennsylvania, United States","page":"212-219","source":"DOI.org (Crossref)","event":"the twenty-eighth annual ACM symposium","event-place":"Philadelphia, Pennsylvania, United States","URL":"http://portal.acm.org/citation.cfm?doid=237814.237866","DOI":"10.1145/237814.237866","ISBN":"978-0-89791-785-8","language":"en","author":[{"family":"Grover","given":"Lov K."}],"issued":{"date-parts":[["1996"]]},"accessed":{"date-parts":[["2019",7,2]]}}}],"schema":"https://github.com/citation-style-language/schema/raw/master/csl-citation.json"} </w:instrText>
      </w:r>
      <w:r w:rsidRPr="00580881">
        <w:fldChar w:fldCharType="separate"/>
      </w:r>
      <w:r w:rsidR="00023BA7" w:rsidRPr="00023BA7">
        <w:t>[20]</w:t>
      </w:r>
      <w:r w:rsidRPr="00580881">
        <w:fldChar w:fldCharType="end"/>
      </w:r>
      <w:r w:rsidRPr="00580881">
        <w:t xml:space="preserve"> can be used to find the minimum tour length. See Appendix B for more information on the quantum gates used here.</w:t>
      </w:r>
    </w:p>
    <w:p w14:paraId="09F03CB2" w14:textId="77777777" w:rsidR="00F355DE" w:rsidRPr="00580881" w:rsidRDefault="00F355DE" w:rsidP="00F355DE">
      <w:pPr>
        <w:pStyle w:val="IEEE-Subhead"/>
      </w:pPr>
      <w:r w:rsidRPr="00580881">
        <w:t>Software Tools</w:t>
      </w:r>
    </w:p>
    <w:p w14:paraId="60551BF4" w14:textId="77777777" w:rsidR="00F355DE" w:rsidRPr="00580881" w:rsidRDefault="00F355DE" w:rsidP="00A72BC0">
      <w:pPr>
        <w:pStyle w:val="IEEEBody"/>
      </w:pPr>
      <w:r w:rsidRPr="00F41F68">
        <w:rPr>
          <w:rStyle w:val="IEEEBodyChar"/>
        </w:rPr>
        <w:t xml:space="preserve">Qiskit is an open-source framework created by IBM for the development and proliferation of quantum algorithms. The framework includes four levels of depth at which researchers and programmers can access depending on their needs or skillsets (Figure 3). The framework is aimed at near-term quantum algorithms, associated with the current NISQ paradigm of quantum computing. The Terra level is the lowest level of development in the framework, concerning itself with the circuitry of the device </w:t>
      </w:r>
      <w:r w:rsidRPr="00F41F68">
        <w:rPr>
          <w:rStyle w:val="IEEEBodyChar"/>
        </w:rPr>
        <w:fldChar w:fldCharType="begin"/>
      </w:r>
      <w:r w:rsidR="00023BA7">
        <w:rPr>
          <w:rStyle w:val="IEEEBodyChar"/>
        </w:rPr>
        <w:instrText xml:space="preserve"> ADDIN ZOTERO_ITEM CSL_CITATION {"citationID":"5jEcPUB6","properties":{"formattedCitation":"[21]","plainCitation":"[21]","noteIndex":0},"citationItems":[{"id":"7NAEyHmn/YvZbxnrq","uris":["http://zotero.org/groups/2336266/items/EK9C3L23"],"uri":["http://zotero.org/groups/2336266/items/EK9C3L23"],"itemData":{"id":298,"type":"book","title":"QISKit tutorials. Table of contents","genre":"Jupyter Notebook","abstract":"These tutorials aim to explain how to use Qiskit. We assume you have installed Qiskit; if not, please look at qiskit.org or the install documentation.","URL":"https://nbviewer.jupyter.org/github/Qiskit/qiskit-tutorials/blob/master/qiskit/start_here.ipynb","author":[{"family":"Qiskit","given":""}],"accessed":{"date-parts":[["2019",7,16]]}}}],"schema":"https://github.com/citation-style-language/schema/raw/master/csl-citation.json"} </w:instrText>
      </w:r>
      <w:r w:rsidRPr="00F41F68">
        <w:rPr>
          <w:rStyle w:val="IEEEBodyChar"/>
        </w:rPr>
        <w:fldChar w:fldCharType="separate"/>
      </w:r>
      <w:r w:rsidR="00023BA7" w:rsidRPr="00023BA7">
        <w:t>[21]</w:t>
      </w:r>
      <w:r w:rsidRPr="00F41F68">
        <w:rPr>
          <w:rStyle w:val="IEEEBodyChar"/>
        </w:rPr>
        <w:fldChar w:fldCharType="end"/>
      </w:r>
      <w:r w:rsidRPr="00F41F68">
        <w:rPr>
          <w:rStyle w:val="IEEEBodyChar"/>
        </w:rPr>
        <w:t xml:space="preserve">. Aer provides a simulator in C++ focused on running the circuits previously designed in Terra </w:t>
      </w:r>
      <w:r w:rsidRPr="00F41F68">
        <w:rPr>
          <w:rStyle w:val="IEEEBodyChar"/>
        </w:rPr>
        <w:fldChar w:fldCharType="begin"/>
      </w:r>
      <w:r w:rsidR="00023BA7">
        <w:rPr>
          <w:rStyle w:val="IEEEBodyChar"/>
        </w:rPr>
        <w:instrText xml:space="preserve"> ADDIN ZOTERO_ITEM CSL_CITATION {"citationID":"3Xv0bG24","properties":{"formattedCitation":"[22]","plainCitation":"[22]","noteIndex":0},"citationItems":[{"id":303,"uris":["http://zotero.org/groups/2336266/items/93D3B5FB"],"uri":["http://zotero.org/groups/2336266/items/93D3B5FB"],"itemData":{"id":303,"type":"webpage","title":"Qiskit Aer | A high performance simulator framework for quantum circuits","abstract":"A high performance simulator framework for quantum circuits","URL":"https://qiskit.org/aer","language":"en","author":[{"family":"Qiskit","given":""}],"issued":{"date-parts":[["2019"]]},"accessed":{"date-parts":[["2019",7,16]]}}}],"schema":"https://github.com/citation-style-language/schema/raw/master/csl-citation.json"} </w:instrText>
      </w:r>
      <w:r w:rsidRPr="00F41F68">
        <w:rPr>
          <w:rStyle w:val="IEEEBodyChar"/>
        </w:rPr>
        <w:fldChar w:fldCharType="separate"/>
      </w:r>
      <w:r w:rsidR="00023BA7" w:rsidRPr="00023BA7">
        <w:t>[22]</w:t>
      </w:r>
      <w:r w:rsidRPr="00F41F68">
        <w:rPr>
          <w:rStyle w:val="IEEEBodyChar"/>
        </w:rPr>
        <w:fldChar w:fldCharType="end"/>
      </w:r>
      <w:r w:rsidRPr="00F41F68">
        <w:rPr>
          <w:rStyle w:val="IEEEBodyChar"/>
        </w:rPr>
        <w:t xml:space="preserve">. Ignis is for developers concerned with quantum error correction (QEC) and reducing the noise of quantum circuits </w:t>
      </w:r>
      <w:r w:rsidRPr="00F41F68">
        <w:rPr>
          <w:rStyle w:val="IEEEBodyChar"/>
        </w:rPr>
        <w:fldChar w:fldCharType="begin"/>
      </w:r>
      <w:r w:rsidR="00023BA7">
        <w:rPr>
          <w:rStyle w:val="IEEEBodyChar"/>
        </w:rPr>
        <w:instrText xml:space="preserve"> ADDIN ZOTERO_ITEM CSL_CITATION {"citationID":"8t1SYvyD","properties":{"formattedCitation":"[23]","plainCitation":"[23]","noteIndex":0},"citationItems":[{"id":305,"uris":["http://zotero.org/groups/2336266/items/4VZNCM2S"],"uri":["http://zotero.org/groups/2336266/items/4VZNCM2S"],"itemData":{"id":305,"type":"webpage","title":"Qiskit Ignis | Understanding and mitigating noise in quantum devices.","abstract":"Understanding and mitigating noise in quantum devices.","URL":"https://qiskit.org/ignis","language":"en","author":[{"family":"Qiskit","given":""}],"issued":{"date-parts":[["2019"]]},"accessed":{"date-parts":[["2019",7,16]]}}}],"schema":"https://github.com/citation-style-language/schema/raw/master/csl-citation.json"} </w:instrText>
      </w:r>
      <w:r w:rsidRPr="00F41F68">
        <w:rPr>
          <w:rStyle w:val="IEEEBodyChar"/>
        </w:rPr>
        <w:fldChar w:fldCharType="separate"/>
      </w:r>
      <w:r w:rsidR="00023BA7" w:rsidRPr="00023BA7">
        <w:t>[23]</w:t>
      </w:r>
      <w:r w:rsidRPr="00F41F68">
        <w:rPr>
          <w:rStyle w:val="IEEEBodyChar"/>
        </w:rPr>
        <w:fldChar w:fldCharType="end"/>
      </w:r>
      <w:r w:rsidRPr="00F41F68">
        <w:rPr>
          <w:rStyle w:val="IEEEBodyChar"/>
        </w:rPr>
        <w:t>. Finally, Aqua allows programmers to add higherlevel code, written in Python, for quantum algorithms</w:t>
      </w:r>
      <w:r w:rsidRPr="00580881">
        <w:t xml:space="preserve"> to the Qiskit library </w:t>
      </w:r>
      <w:r w:rsidRPr="00580881">
        <w:fldChar w:fldCharType="begin"/>
      </w:r>
      <w:r w:rsidR="00023BA7">
        <w:instrText xml:space="preserve"> ADDIN ZOTERO_ITEM CSL_CITATION {"citationID":"UNJQ295P","properties":{"formattedCitation":"[24]","plainCitation":"[24]","noteIndex":0},"citationItems":[{"id":307,"uris":["http://zotero.org/groups/2336266/items/BJJ5FUR7"],"uri":["http://zotero.org/groups/2336266/items/BJJ5FUR7"],"itemData":{"id":307,"type":"webpage","title":"Qiskit Aqua | Algorithms for near-term quantum applications","abstract":"Algorithms for near-term quantum applications","URL":"https://qiskit.org/aqua","language":"en","author":[{"family":"Qiskit","given":""}],"issued":{"date-parts":[["2019"]]},"accessed":{"date-parts":[["2019",7,16]]}}}],"schema":"https://github.com/citation-style-language/schema/raw/master/csl-citation.json"} </w:instrText>
      </w:r>
      <w:r w:rsidRPr="00580881">
        <w:fldChar w:fldCharType="separate"/>
      </w:r>
      <w:r w:rsidR="00023BA7" w:rsidRPr="00023BA7">
        <w:t>[24]</w:t>
      </w:r>
      <w:r w:rsidRPr="00580881">
        <w:fldChar w:fldCharType="end"/>
      </w:r>
      <w:r w:rsidRPr="00580881">
        <w:t xml:space="preserve">. These algorithms can then be used by researchers in science and business. </w:t>
      </w:r>
    </w:p>
    <w:p w14:paraId="3C1E4EAF" w14:textId="77777777" w:rsidR="00F355DE" w:rsidRPr="00580881" w:rsidRDefault="00F355DE" w:rsidP="00A72BC0">
      <w:pPr>
        <w:pStyle w:val="IEEEBody"/>
      </w:pPr>
      <w:r w:rsidRPr="00580881">
        <w:t xml:space="preserve">The Jupyter Project is an organization that aims to provide an interactive programming experience through their Jupyter Notebooks </w:t>
      </w:r>
      <w:r w:rsidRPr="00580881">
        <w:fldChar w:fldCharType="begin"/>
      </w:r>
      <w:r w:rsidR="00023BA7">
        <w:instrText xml:space="preserve"> ADDIN ZOTERO_ITEM CSL_CITATION {"citationID":"ImhwbJin","properties":{"formattedCitation":"[25]","plainCitation":"[25]","noteIndex":0},"citationItems":[{"id":319,"uris":["http://zotero.org/groups/2336266/items/HW2KUC3U"],"uri":["http://zotero.org/groups/2336266/items/HW2KUC3U"],"itemData":{"id":319,"type":"webpage","title":"Project Jupyter","abstract":"The Jupyter Notebook is a web-based interactive computing platform. The notebook combines live code, equations, narrative text, visualizations, interactive dashboards and other media.","URL":"https://www.jupyter.org","accessed":{"date-parts":[["2019",7,16]]}}}],"schema":"https://github.com/citation-style-language/schema/raw/master/csl-citation.json"} </w:instrText>
      </w:r>
      <w:r w:rsidRPr="00580881">
        <w:fldChar w:fldCharType="separate"/>
      </w:r>
      <w:r w:rsidR="00023BA7" w:rsidRPr="00023BA7">
        <w:t>[25]</w:t>
      </w:r>
      <w:r w:rsidRPr="00580881">
        <w:fldChar w:fldCharType="end"/>
      </w:r>
      <w:r w:rsidRPr="00580881">
        <w:t xml:space="preserve">. Juptyter Notebooks are setup as programmable cells, wherein the cells can execute code with many available languages. The cells also support HTML </w:t>
      </w:r>
      <w:r w:rsidRPr="00580881">
        <w:t xml:space="preserve">markup for formatting and media, and LaTeX for mathematical documentation </w:t>
      </w:r>
      <w:r w:rsidRPr="00580881">
        <w:fldChar w:fldCharType="begin"/>
      </w:r>
      <w:r w:rsidR="00023BA7">
        <w:instrText xml:space="preserve"> ADDIN ZOTERO_ITEM CSL_CITATION {"citationID":"RToqClbR","properties":{"formattedCitation":"[26]","plainCitation":"[26]","noteIndex":0},"citationItems":[{"id":317,"uris":["http://zotero.org/groups/2336266/items/CVNCDN2J"],"uri":["http://zotero.org/groups/2336266/items/CVNCDN2J"],"itemData":{"id":317,"type":"webpage","title":"The Jupyter Notebook — Jupyter Notebook 5.7.8 documentation","URL":"https://jupyter-notebook.readthedocs.io/en/stable/notebook.html","accessed":{"date-parts":[["2019",7,16]]}}}],"schema":"https://github.com/citation-style-language/schema/raw/master/csl-citation.json"} </w:instrText>
      </w:r>
      <w:r w:rsidRPr="00580881">
        <w:fldChar w:fldCharType="separate"/>
      </w:r>
      <w:r w:rsidR="00023BA7" w:rsidRPr="00023BA7">
        <w:t>[26]</w:t>
      </w:r>
      <w:r w:rsidRPr="00580881">
        <w:fldChar w:fldCharType="end"/>
      </w:r>
      <w:r w:rsidRPr="00580881">
        <w:t>. Jupyter Notebooks are editted and executed within a browser, allowing for easy sharing and collaboration on a given project.</w:t>
      </w:r>
    </w:p>
    <w:p w14:paraId="71BD70C1" w14:textId="77777777" w:rsidR="00F355DE" w:rsidRPr="00580881" w:rsidRDefault="00C21FC8" w:rsidP="00F355DE">
      <w:pPr>
        <w:pStyle w:val="IEEEHeading"/>
        <w:jc w:val="center"/>
      </w:pPr>
      <w:r w:rsidRPr="00F41F68">
        <w:rPr>
          <w:rStyle w:val="IEEEBodyChar"/>
        </w:rPr>
        <w:drawing>
          <wp:anchor distT="0" distB="0" distL="114300" distR="114300" simplePos="0" relativeHeight="251659264" behindDoc="0" locked="0" layoutInCell="1" allowOverlap="1" wp14:anchorId="09F62AF9" wp14:editId="43DB35E6">
            <wp:simplePos x="0" y="0"/>
            <wp:positionH relativeFrom="margin">
              <wp:align>left</wp:align>
            </wp:positionH>
            <wp:positionV relativeFrom="paragraph">
              <wp:posOffset>-4852670</wp:posOffset>
            </wp:positionV>
            <wp:extent cx="3028950" cy="385572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nivasanCircuit.png"/>
                    <pic:cNvPicPr/>
                  </pic:nvPicPr>
                  <pic:blipFill>
                    <a:blip r:embed="rId8">
                      <a:extLst>
                        <a:ext uri="{28A0092B-C50C-407E-A947-70E740481C1C}">
                          <a14:useLocalDpi xmlns:a14="http://schemas.microsoft.com/office/drawing/2010/main" val="0"/>
                        </a:ext>
                      </a:extLst>
                    </a:blip>
                    <a:stretch>
                      <a:fillRect/>
                    </a:stretch>
                  </pic:blipFill>
                  <pic:spPr>
                    <a:xfrm>
                      <a:off x="0" y="0"/>
                      <a:ext cx="3028950" cy="3855720"/>
                    </a:xfrm>
                    <a:prstGeom prst="rect">
                      <a:avLst/>
                    </a:prstGeom>
                  </pic:spPr>
                </pic:pic>
              </a:graphicData>
            </a:graphic>
            <wp14:sizeRelH relativeFrom="page">
              <wp14:pctWidth>0</wp14:pctWidth>
            </wp14:sizeRelH>
            <wp14:sizeRelV relativeFrom="page">
              <wp14:pctHeight>0</wp14:pctHeight>
            </wp14:sizeRelV>
          </wp:anchor>
        </w:drawing>
      </w:r>
      <w:r w:rsidR="00EF5F7C">
        <mc:AlternateContent>
          <mc:Choice Requires="wps">
            <w:drawing>
              <wp:anchor distT="45720" distB="45720" distL="114300" distR="114300" simplePos="0" relativeHeight="251661312" behindDoc="1" locked="0" layoutInCell="1" allowOverlap="1" wp14:anchorId="6589C0A5" wp14:editId="70B05E58">
                <wp:simplePos x="0" y="0"/>
                <wp:positionH relativeFrom="column">
                  <wp:posOffset>-3444240</wp:posOffset>
                </wp:positionH>
                <wp:positionV relativeFrom="paragraph">
                  <wp:posOffset>-492125</wp:posOffset>
                </wp:positionV>
                <wp:extent cx="2979420" cy="236220"/>
                <wp:effectExtent l="0" t="0" r="0" b="0"/>
                <wp:wrapTight wrapText="bothSides">
                  <wp:wrapPolygon edited="0">
                    <wp:start x="0" y="0"/>
                    <wp:lineTo x="0" y="19161"/>
                    <wp:lineTo x="21407" y="19161"/>
                    <wp:lineTo x="2140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236220"/>
                        </a:xfrm>
                        <a:prstGeom prst="rect">
                          <a:avLst/>
                        </a:prstGeom>
                        <a:solidFill>
                          <a:srgbClr val="FFFFFF"/>
                        </a:solidFill>
                        <a:ln w="9525">
                          <a:noFill/>
                          <a:miter lim="800000"/>
                          <a:headEnd/>
                          <a:tailEnd/>
                        </a:ln>
                      </wps:spPr>
                      <wps:txbx>
                        <w:txbxContent>
                          <w:p w14:paraId="6F4DFE7D" w14:textId="77777777" w:rsidR="00EF5F7C" w:rsidRPr="00EF5F7C" w:rsidRDefault="00EF5F7C" w:rsidP="00EF5F7C">
                            <w:pPr>
                              <w:ind w:firstLine="0"/>
                              <w:rPr>
                                <w:i/>
                                <w:iCs/>
                                <w:sz w:val="18"/>
                                <w:szCs w:val="18"/>
                              </w:rPr>
                            </w:pPr>
                            <w:r w:rsidRPr="00EF5F7C">
                              <w:rPr>
                                <w:i/>
                                <w:iCs/>
                                <w:sz w:val="18"/>
                                <w:szCs w:val="18"/>
                              </w:rPr>
                              <w:t>Fig 1. Circuit Diagram from Srinivasan et al. (2018)</w:t>
                            </w:r>
                            <w:bookmarkStart w:id="2" w:name="_GoBack"/>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9C0A5" id="_x0000_t202" coordsize="21600,21600" o:spt="202" path="m,l,21600r21600,l21600,xe">
                <v:stroke joinstyle="miter"/>
                <v:path gradientshapeok="t" o:connecttype="rect"/>
              </v:shapetype>
              <v:shape id="Text Box 2" o:spid="_x0000_s1026" type="#_x0000_t202" style="position:absolute;left:0;text-align:left;margin-left:-271.2pt;margin-top:-38.75pt;width:234.6pt;height:1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" stroked="f">
                <v:textbox>
                  <w:txbxContent>
                    <w:p w14:paraId="6F4DFE7D" w14:textId="77777777" w:rsidR="00EF5F7C" w:rsidRPr="00EF5F7C" w:rsidRDefault="00EF5F7C" w:rsidP="00EF5F7C">
                      <w:pPr>
                        <w:ind w:firstLine="0"/>
                        <w:rPr>
                          <w:i/>
                          <w:iCs/>
                          <w:sz w:val="18"/>
                          <w:szCs w:val="18"/>
                        </w:rPr>
                      </w:pPr>
                      <w:r w:rsidRPr="00EF5F7C">
                        <w:rPr>
                          <w:i/>
                          <w:iCs/>
                          <w:sz w:val="18"/>
                          <w:szCs w:val="18"/>
                        </w:rPr>
                        <w:t>Fig 1. Circuit Diagram from Srinivasan et al. (2018)</w:t>
                      </w:r>
                      <w:bookmarkStart w:id="3" w:name="_GoBack"/>
                      <w:bookmarkEnd w:id="3"/>
                    </w:p>
                  </w:txbxContent>
                </v:textbox>
                <w10:wrap type="tight"/>
              </v:shape>
            </w:pict>
          </mc:Fallback>
        </mc:AlternateContent>
      </w:r>
      <w:r w:rsidR="00F355DE" w:rsidRPr="00580881">
        <w:t>Purpose</w:t>
      </w:r>
    </w:p>
    <w:p w14:paraId="0B9B8C82" w14:textId="77777777" w:rsidR="00F355DE" w:rsidRPr="00580881" w:rsidRDefault="00F355DE" w:rsidP="00A72BC0">
      <w:pPr>
        <w:pStyle w:val="IEEEBody"/>
      </w:pPr>
      <w:r w:rsidRPr="00580881">
        <w:t>This project aims to contribute the code for a quantum algorithm solving the Travelling Salesman Problem to the Qiskit Aqua Library. A Jupyter Notebook containing step-by-step instructions on the mathematics of the code will be provided along with examples of the acompanying code.</w:t>
      </w:r>
    </w:p>
    <w:p w14:paraId="696A1C62" w14:textId="77777777" w:rsidR="00F355DE" w:rsidRPr="00580881" w:rsidRDefault="00F355DE" w:rsidP="00F355DE">
      <w:pPr>
        <w:pStyle w:val="IEEEHeading"/>
        <w:jc w:val="center"/>
      </w:pPr>
      <w:r>
        <w:t>Methodology</w:t>
      </w:r>
    </w:p>
    <w:p w14:paraId="26CFCE8B" w14:textId="77777777" w:rsidR="00F355DE" w:rsidRDefault="00F355DE" w:rsidP="00A72BC0">
      <w:pPr>
        <w:pStyle w:val="IEEEBody"/>
        <w:rPr>
          <w:lang w:val="en-US"/>
        </w:rPr>
      </w:pPr>
      <w:r w:rsidRPr="00580881">
        <w:t>The first step of the project will be to work through the algorithm mathematically on a small test cas</w:t>
      </w:r>
      <w:r w:rsidR="00046FF7">
        <w:rPr>
          <w:lang w:val="en-US"/>
        </w:rPr>
        <w:t>es to demonstrate the efficacy of the algorithm. Simple programs for computing the outputs of the matrix transformations may need to be written as the scale of some of the matrices may be too large to reasonably compute manually. The mathematics will be tested on small test cases between n=4 and n=6.</w:t>
      </w:r>
    </w:p>
    <w:p w14:paraId="0D337667" w14:textId="77777777" w:rsidR="00046FF7" w:rsidRPr="00046FF7" w:rsidRDefault="00046FF7" w:rsidP="00A72BC0">
      <w:pPr>
        <w:pStyle w:val="IEEEBody"/>
        <w:rPr>
          <w:lang w:val="en-US"/>
        </w:rPr>
      </w:pPr>
      <w:r>
        <w:rPr>
          <w:lang w:val="en-US"/>
        </w:rPr>
        <w:t>A classical brute-force algorithm to solve the TSP will be written to verify the results of the mathematical solutions as well as any experimental results received from the quantum algorithm. The brute-force method will execute in reasonable time at n &lt; 15 – within the scope of any possible experimental test cases.</w:t>
      </w:r>
    </w:p>
    <w:p w14:paraId="0A5200F9" w14:textId="77777777" w:rsidR="00F355DE" w:rsidRDefault="00F355DE" w:rsidP="00A72BC0">
      <w:pPr>
        <w:pStyle w:val="IEEEBody"/>
      </w:pPr>
      <w:r w:rsidRPr="00580881">
        <w:t>Next, one must setup an account within the IBM Q Experience. The IBM Q Experience provides the tools within its interface to create a Qiskit Jupyter Notebook. The Qiskit Aqua Library and API are written in Python (3.5 or later); IBM recommends using the Annaconda 3 distribution which includes all of the dependencies needed for Python to interact with Qiskit, including support for Jupyter Notebooks and NumPy.</w:t>
      </w:r>
    </w:p>
    <w:p w14:paraId="06FC02BD" w14:textId="77777777" w:rsidR="00F635A5" w:rsidRDefault="00F635A5" w:rsidP="00A72BC0">
      <w:pPr>
        <w:pStyle w:val="IEEEBody"/>
        <w:rPr>
          <w:lang w:val="en-US"/>
        </w:rPr>
      </w:pPr>
      <w:r>
        <w:rPr>
          <w:lang w:val="en-US"/>
        </w:rPr>
        <w:t>This project will follow the following projected timeline:</w:t>
      </w:r>
    </w:p>
    <w:p w14:paraId="0D01BB92" w14:textId="77777777" w:rsidR="00F635A5" w:rsidRPr="00F635A5" w:rsidRDefault="00F635A5" w:rsidP="00F635A5">
      <w:pPr>
        <w:pStyle w:val="IEEEBullettedList"/>
      </w:pPr>
      <w:r>
        <w:rPr>
          <w:lang w:val="en-US"/>
        </w:rPr>
        <w:t>Month 1:</w:t>
      </w:r>
    </w:p>
    <w:p w14:paraId="16857847" w14:textId="77777777" w:rsidR="00F635A5" w:rsidRPr="00F635A5" w:rsidRDefault="00F635A5" w:rsidP="00F635A5">
      <w:pPr>
        <w:pStyle w:val="IEEEBullettedList"/>
        <w:numPr>
          <w:ilvl w:val="1"/>
          <w:numId w:val="28"/>
        </w:numPr>
        <w:ind w:left="936"/>
      </w:pPr>
      <w:r>
        <w:rPr>
          <w:lang w:val="en-US"/>
        </w:rPr>
        <w:t>Mathematical analysis starts</w:t>
      </w:r>
    </w:p>
    <w:p w14:paraId="19640407" w14:textId="77777777" w:rsidR="00F635A5" w:rsidRPr="00F635A5" w:rsidRDefault="00F635A5" w:rsidP="00F635A5">
      <w:pPr>
        <w:pStyle w:val="IEEEBullettedList"/>
        <w:numPr>
          <w:ilvl w:val="1"/>
          <w:numId w:val="28"/>
        </w:numPr>
        <w:ind w:left="936"/>
      </w:pPr>
      <w:r>
        <w:rPr>
          <w:lang w:val="en-US"/>
        </w:rPr>
        <w:t>Begin learning the necessary Python libraries for IBM Q</w:t>
      </w:r>
    </w:p>
    <w:p w14:paraId="2CFB37EB" w14:textId="77777777" w:rsidR="00F635A5" w:rsidRPr="00F635A5" w:rsidRDefault="00F635A5" w:rsidP="00F635A5">
      <w:pPr>
        <w:pStyle w:val="IEEEBullettedList"/>
        <w:numPr>
          <w:ilvl w:val="1"/>
          <w:numId w:val="28"/>
        </w:numPr>
        <w:ind w:left="936"/>
      </w:pPr>
      <w:r>
        <w:rPr>
          <w:lang w:val="en-US"/>
        </w:rPr>
        <w:t>Implement classical brute-force TSP</w:t>
      </w:r>
    </w:p>
    <w:p w14:paraId="3C9CEEC4" w14:textId="77777777" w:rsidR="00F635A5" w:rsidRPr="00F635A5" w:rsidRDefault="00F635A5" w:rsidP="00F635A5">
      <w:pPr>
        <w:pStyle w:val="IEEEBullettedList"/>
      </w:pPr>
      <w:r>
        <w:rPr>
          <w:lang w:val="en-US"/>
        </w:rPr>
        <w:t>Month 2:</w:t>
      </w:r>
    </w:p>
    <w:p w14:paraId="6B80981D" w14:textId="77777777" w:rsidR="00F635A5" w:rsidRPr="00F635A5" w:rsidRDefault="00F635A5" w:rsidP="00F635A5">
      <w:pPr>
        <w:pStyle w:val="IEEEBullettedList"/>
        <w:numPr>
          <w:ilvl w:val="1"/>
          <w:numId w:val="28"/>
        </w:numPr>
        <w:ind w:left="936"/>
      </w:pPr>
      <w:r>
        <w:rPr>
          <w:lang w:val="en-US"/>
        </w:rPr>
        <w:t>Conclude and confirm results from mathematical analysis</w:t>
      </w:r>
    </w:p>
    <w:p w14:paraId="3F58723E" w14:textId="77777777" w:rsidR="00F635A5" w:rsidRDefault="00F635A5" w:rsidP="00F635A5">
      <w:pPr>
        <w:pStyle w:val="IEEEBullettedList"/>
        <w:numPr>
          <w:ilvl w:val="1"/>
          <w:numId w:val="28"/>
        </w:numPr>
        <w:ind w:left="936"/>
      </w:pPr>
      <w:r>
        <w:rPr>
          <w:lang w:val="en-US"/>
        </w:rPr>
        <w:t>Begin implementing the quantum code for TSP</w:t>
      </w:r>
    </w:p>
    <w:p w14:paraId="3F2388F8" w14:textId="77777777" w:rsidR="00F635A5" w:rsidRPr="00F635A5" w:rsidRDefault="00F635A5" w:rsidP="00F635A5">
      <w:pPr>
        <w:pStyle w:val="IEEEBullettedList"/>
      </w:pPr>
      <w:r>
        <w:rPr>
          <w:lang w:val="en-US"/>
        </w:rPr>
        <w:t>Month 3:</w:t>
      </w:r>
    </w:p>
    <w:p w14:paraId="514A60C5" w14:textId="77777777" w:rsidR="00F635A5" w:rsidRDefault="00F635A5" w:rsidP="00F635A5">
      <w:pPr>
        <w:pStyle w:val="IEEEBullettedList"/>
        <w:numPr>
          <w:ilvl w:val="1"/>
          <w:numId w:val="28"/>
        </w:numPr>
        <w:ind w:left="936"/>
      </w:pPr>
      <w:r>
        <w:rPr>
          <w:lang w:val="en-US"/>
        </w:rPr>
        <w:t>Begin testing theoretical results of quantum algorithm</w:t>
      </w:r>
    </w:p>
    <w:p w14:paraId="2D6F34C4" w14:textId="77777777" w:rsidR="00F635A5" w:rsidRPr="00F635A5" w:rsidRDefault="00F635A5" w:rsidP="00F635A5">
      <w:pPr>
        <w:pStyle w:val="IEEEBullettedList"/>
      </w:pPr>
      <w:r>
        <w:rPr>
          <w:lang w:val="en-US"/>
        </w:rPr>
        <w:t>Month 4:</w:t>
      </w:r>
    </w:p>
    <w:p w14:paraId="1E481CD2" w14:textId="77777777" w:rsidR="00F635A5" w:rsidRPr="00F635A5" w:rsidRDefault="00F635A5" w:rsidP="00F635A5">
      <w:pPr>
        <w:pStyle w:val="IEEEBullettedList"/>
        <w:numPr>
          <w:ilvl w:val="1"/>
          <w:numId w:val="28"/>
        </w:numPr>
        <w:ind w:left="936"/>
      </w:pPr>
      <w:r>
        <w:rPr>
          <w:lang w:val="en-US"/>
        </w:rPr>
        <w:t>Attempt to refine the quantum algorithm if results are subobptimal or optimizations in the time or space complexity are able to be made at this time.</w:t>
      </w:r>
    </w:p>
    <w:p w14:paraId="4F86610E" w14:textId="77777777" w:rsidR="00F635A5" w:rsidRPr="006D1D81" w:rsidRDefault="00F635A5" w:rsidP="00F635A5">
      <w:pPr>
        <w:pStyle w:val="IEEEBody"/>
        <w:rPr>
          <w:lang w:val="en-US"/>
        </w:rPr>
      </w:pPr>
      <w:r>
        <w:lastRenderedPageBreak/>
        <w:t>Each step of the process will be documented in the Jupyter Notebook throughout the progression of this project, with the final results of the Notebook being available during Month 4.</w:t>
      </w:r>
      <w:r w:rsidR="006D1D81">
        <w:rPr>
          <w:lang w:val="en-US"/>
        </w:rPr>
        <w:t xml:space="preserve"> The quantum algorithm will be submitted to the Qiskit Aqua library when the code is found to be free of logic errors (any occuring errors are due to the physical limitations of the quantum computer, and not due to flaws in the logic of the code), and when the researcher has concluded that no further optimization of the code can be made within the allotted time for this project.</w:t>
      </w:r>
    </w:p>
    <w:p w14:paraId="71463BD6" w14:textId="77777777" w:rsidR="00F355DE" w:rsidRPr="00580881" w:rsidRDefault="00F355DE" w:rsidP="00F355DE">
      <w:pPr>
        <w:pStyle w:val="IEEEHeading"/>
        <w:jc w:val="center"/>
      </w:pPr>
      <w:r>
        <w:t>Anticipated Results</w:t>
      </w:r>
    </w:p>
    <w:p w14:paraId="2E727435" w14:textId="77777777" w:rsidR="00F355DE" w:rsidRDefault="006D1D81" w:rsidP="006D1D81">
      <w:pPr>
        <w:pStyle w:val="IEEEBody"/>
        <w:rPr>
          <w:lang w:val="en-US"/>
        </w:rPr>
      </w:pPr>
      <w:r>
        <w:rPr>
          <w:lang w:val="en-US"/>
        </w:rPr>
        <w:t>The primary results of this project are: 1. implementable quantum algorithm for solving the Travelling Salesman Problem that is free of logic errors, and 2. well-documented Jupyter Notebook that outlines the mathematics and logic of the algorithm. As the algorithm is meant to be applied by researchers of other disciplines, we expect the Notebook and the Algorithm to be accessible to users with limited background knowledge of computer science, mathematics, or quantum mechanics.</w:t>
      </w:r>
    </w:p>
    <w:p w14:paraId="77E0EBA5" w14:textId="77777777" w:rsidR="006D1D81" w:rsidRPr="006D1D81" w:rsidRDefault="00E1185E" w:rsidP="006D1D81">
      <w:pPr>
        <w:pStyle w:val="IEEEBody"/>
        <w:rPr>
          <w:lang w:val="en-US"/>
        </w:rPr>
      </w:pPr>
      <w:r>
        <w:rPr>
          <w:lang w:val="en-US"/>
        </w:rPr>
        <w:t>While optimizations on the current iteration of the Algorithm will be searched for and attempted, we do not, at this time, anticipate any optimizations to be made to the final implementation of the Algorithm.</w:t>
      </w:r>
    </w:p>
    <w:p w14:paraId="0ABD0358" w14:textId="77777777" w:rsidR="00F355DE" w:rsidRPr="00F355DE" w:rsidRDefault="00F355DE" w:rsidP="00F355DE">
      <w:pPr>
        <w:pStyle w:val="IEEEReferenceHead"/>
        <w:jc w:val="center"/>
        <w:rPr>
          <w:sz w:val="16"/>
          <w:szCs w:val="16"/>
        </w:rPr>
      </w:pPr>
      <w:r w:rsidRPr="005F0EF5">
        <w:t>R</w:t>
      </w:r>
      <w:r>
        <w:t>eferences</w:t>
      </w:r>
    </w:p>
    <w:p w14:paraId="1035F7C0" w14:textId="77777777" w:rsidR="00023BA7" w:rsidRPr="00023BA7" w:rsidRDefault="00F355DE" w:rsidP="00023BA7">
      <w:pPr>
        <w:pStyle w:val="Bibliography"/>
        <w:rPr>
          <w:sz w:val="16"/>
        </w:rPr>
      </w:pPr>
      <w:r w:rsidRPr="005F0EF5">
        <w:rPr>
          <w:rFonts w:eastAsiaTheme="minorEastAsia"/>
        </w:rPr>
        <w:fldChar w:fldCharType="begin"/>
      </w:r>
      <w:r w:rsidRPr="005F0EF5">
        <w:rPr>
          <w:rFonts w:eastAsiaTheme="minorEastAsia"/>
        </w:rPr>
        <w:instrText xml:space="preserve"> ADDIN ZOTERO_BIBL {"uncited":[],"omitted":[],"custom":[]} CSL_BIBLIOGRAPHY </w:instrText>
      </w:r>
      <w:r w:rsidRPr="005F0EF5">
        <w:rPr>
          <w:rFonts w:eastAsiaTheme="minorEastAsia"/>
        </w:rPr>
        <w:fldChar w:fldCharType="separate"/>
      </w:r>
      <w:r w:rsidR="00023BA7" w:rsidRPr="00023BA7">
        <w:rPr>
          <w:sz w:val="16"/>
        </w:rPr>
        <w:t>[1]</w:t>
      </w:r>
      <w:r w:rsidR="00023BA7" w:rsidRPr="00023BA7">
        <w:rPr>
          <w:sz w:val="16"/>
        </w:rPr>
        <w:tab/>
        <w:t xml:space="preserve">P. W. Shor, “Algorithms for quantum computation: discrete logarithms and factoring,” in </w:t>
      </w:r>
      <w:r w:rsidR="00023BA7" w:rsidRPr="00023BA7">
        <w:rPr>
          <w:i/>
          <w:iCs/>
          <w:sz w:val="16"/>
        </w:rPr>
        <w:t>Proceedings 35th Annual Symposium on Foundations of Computer Science</w:t>
      </w:r>
      <w:r w:rsidR="00023BA7" w:rsidRPr="00023BA7">
        <w:rPr>
          <w:sz w:val="16"/>
        </w:rPr>
        <w:t>, Santa Fe, NM, USA, 1994, pp. 124–134.</w:t>
      </w:r>
    </w:p>
    <w:p w14:paraId="016E3DBF" w14:textId="77777777" w:rsidR="00023BA7" w:rsidRPr="00023BA7" w:rsidRDefault="00023BA7" w:rsidP="00023BA7">
      <w:pPr>
        <w:pStyle w:val="Bibliography"/>
        <w:rPr>
          <w:sz w:val="16"/>
        </w:rPr>
      </w:pPr>
      <w:r w:rsidRPr="00023BA7">
        <w:rPr>
          <w:sz w:val="16"/>
        </w:rPr>
        <w:t>[2]</w:t>
      </w:r>
      <w:r w:rsidRPr="00023BA7">
        <w:rPr>
          <w:sz w:val="16"/>
        </w:rPr>
        <w:tab/>
        <w:t xml:space="preserve">“The Golden Ticket,” </w:t>
      </w:r>
      <w:r w:rsidRPr="00023BA7">
        <w:rPr>
          <w:i/>
          <w:iCs/>
          <w:sz w:val="16"/>
        </w:rPr>
        <w:t>Princeton University Press</w:t>
      </w:r>
      <w:r w:rsidRPr="00023BA7">
        <w:rPr>
          <w:sz w:val="16"/>
        </w:rPr>
        <w:t>. [Online]. Available: https://press.princeton.edu/titles/9937.html. [Accessed: 15-Jul-2019].</w:t>
      </w:r>
    </w:p>
    <w:p w14:paraId="7D437650" w14:textId="77777777" w:rsidR="00023BA7" w:rsidRPr="00023BA7" w:rsidRDefault="00023BA7" w:rsidP="00023BA7">
      <w:pPr>
        <w:pStyle w:val="Bibliography"/>
        <w:rPr>
          <w:sz w:val="16"/>
        </w:rPr>
      </w:pPr>
      <w:r w:rsidRPr="00023BA7">
        <w:rPr>
          <w:sz w:val="16"/>
        </w:rPr>
        <w:t>[3]</w:t>
      </w:r>
      <w:r w:rsidRPr="00023BA7">
        <w:rPr>
          <w:sz w:val="16"/>
        </w:rPr>
        <w:tab/>
        <w:t xml:space="preserve">M. Held and R. M. Karp, “A Dynamic Programming Approach to Sequencing Problems,” </w:t>
      </w:r>
      <w:r w:rsidRPr="00023BA7">
        <w:rPr>
          <w:i/>
          <w:iCs/>
          <w:sz w:val="16"/>
        </w:rPr>
        <w:t>J. Soc. Ind. Appl. Math.</w:t>
      </w:r>
      <w:r w:rsidRPr="00023BA7">
        <w:rPr>
          <w:sz w:val="16"/>
        </w:rPr>
        <w:t>, vol. 10, no. 1, pp. 196–210, 1962.</w:t>
      </w:r>
    </w:p>
    <w:p w14:paraId="201EE888" w14:textId="77777777" w:rsidR="00023BA7" w:rsidRPr="00023BA7" w:rsidRDefault="00023BA7" w:rsidP="00023BA7">
      <w:pPr>
        <w:pStyle w:val="Bibliography"/>
        <w:rPr>
          <w:sz w:val="16"/>
        </w:rPr>
      </w:pPr>
      <w:r w:rsidRPr="00023BA7">
        <w:rPr>
          <w:sz w:val="16"/>
        </w:rPr>
        <w:t>[4]</w:t>
      </w:r>
      <w:r w:rsidRPr="00023BA7">
        <w:rPr>
          <w:sz w:val="16"/>
        </w:rPr>
        <w:tab/>
        <w:t xml:space="preserve">D. L. Applegate, R. E. Bixby, V. Chvatal, and W. J. Cook, </w:t>
      </w:r>
      <w:r w:rsidRPr="00023BA7">
        <w:rPr>
          <w:i/>
          <w:iCs/>
          <w:sz w:val="16"/>
        </w:rPr>
        <w:t>The Travelling Salesman Problem: A Computational Study</w:t>
      </w:r>
      <w:r w:rsidRPr="00023BA7">
        <w:rPr>
          <w:sz w:val="16"/>
        </w:rPr>
        <w:t>. Princeton University Press, 2006.</w:t>
      </w:r>
    </w:p>
    <w:p w14:paraId="5CCB6606" w14:textId="77777777" w:rsidR="00023BA7" w:rsidRPr="00023BA7" w:rsidRDefault="00023BA7" w:rsidP="00023BA7">
      <w:pPr>
        <w:pStyle w:val="Bibliography"/>
        <w:rPr>
          <w:sz w:val="16"/>
        </w:rPr>
      </w:pPr>
      <w:r w:rsidRPr="00023BA7">
        <w:rPr>
          <w:sz w:val="16"/>
        </w:rPr>
        <w:t>[5]</w:t>
      </w:r>
      <w:r w:rsidRPr="00023BA7">
        <w:rPr>
          <w:sz w:val="16"/>
        </w:rPr>
        <w:tab/>
        <w:t xml:space="preserve">M. Pistoia and J. Gambetta, “Qiskit Aqua — A Library of Quantum Algorithms and Applications,” </w:t>
      </w:r>
      <w:r w:rsidRPr="00023BA7">
        <w:rPr>
          <w:i/>
          <w:iCs/>
          <w:sz w:val="16"/>
        </w:rPr>
        <w:t>Medium</w:t>
      </w:r>
      <w:r w:rsidRPr="00023BA7">
        <w:rPr>
          <w:sz w:val="16"/>
        </w:rPr>
        <w:t>, 12-Dec-2018. .</w:t>
      </w:r>
    </w:p>
    <w:p w14:paraId="0215CC00" w14:textId="77777777" w:rsidR="00023BA7" w:rsidRPr="00023BA7" w:rsidRDefault="00023BA7" w:rsidP="00023BA7">
      <w:pPr>
        <w:pStyle w:val="Bibliography"/>
        <w:rPr>
          <w:sz w:val="16"/>
        </w:rPr>
      </w:pPr>
      <w:r w:rsidRPr="00023BA7">
        <w:rPr>
          <w:sz w:val="16"/>
        </w:rPr>
        <w:t>[6]</w:t>
      </w:r>
      <w:r w:rsidRPr="00023BA7">
        <w:rPr>
          <w:sz w:val="16"/>
        </w:rPr>
        <w:tab/>
        <w:t xml:space="preserve">K. Srinivasan, S. Satyajit, B. K. Behera, and P. K. Panigrahi, “Efficient quantum algorithm for solving travelling salesman problem: An IBM quantum experience,” </w:t>
      </w:r>
      <w:r w:rsidRPr="00023BA7">
        <w:rPr>
          <w:i/>
          <w:iCs/>
          <w:sz w:val="16"/>
        </w:rPr>
        <w:t>ArXiv180510928 Quant-Ph</w:t>
      </w:r>
      <w:r w:rsidRPr="00023BA7">
        <w:rPr>
          <w:sz w:val="16"/>
        </w:rPr>
        <w:t>, May 2018.</w:t>
      </w:r>
    </w:p>
    <w:p w14:paraId="193FCAFC" w14:textId="77777777" w:rsidR="00023BA7" w:rsidRPr="00023BA7" w:rsidRDefault="00023BA7" w:rsidP="00023BA7">
      <w:pPr>
        <w:pStyle w:val="Bibliography"/>
        <w:rPr>
          <w:sz w:val="16"/>
        </w:rPr>
      </w:pPr>
      <w:r w:rsidRPr="00023BA7">
        <w:rPr>
          <w:sz w:val="16"/>
        </w:rPr>
        <w:t>[7]</w:t>
      </w:r>
      <w:r w:rsidRPr="00023BA7">
        <w:rPr>
          <w:sz w:val="16"/>
        </w:rPr>
        <w:tab/>
        <w:t xml:space="preserve">M. R. Garey and D. S. Johnson, </w:t>
      </w:r>
      <w:r w:rsidRPr="00023BA7">
        <w:rPr>
          <w:i/>
          <w:iCs/>
          <w:sz w:val="16"/>
        </w:rPr>
        <w:t>Computers and intractability: a guide to the theory of NP-completeness</w:t>
      </w:r>
      <w:r w:rsidRPr="00023BA7">
        <w:rPr>
          <w:sz w:val="16"/>
        </w:rPr>
        <w:t>. New York [u.a: Freeman, 2009.</w:t>
      </w:r>
    </w:p>
    <w:p w14:paraId="3F5AD4C1" w14:textId="77777777" w:rsidR="00023BA7" w:rsidRPr="00023BA7" w:rsidRDefault="00023BA7" w:rsidP="00023BA7">
      <w:pPr>
        <w:pStyle w:val="Bibliography"/>
        <w:rPr>
          <w:sz w:val="16"/>
        </w:rPr>
      </w:pPr>
      <w:r w:rsidRPr="00023BA7">
        <w:rPr>
          <w:sz w:val="16"/>
        </w:rPr>
        <w:t>[8]</w:t>
      </w:r>
      <w:r w:rsidRPr="00023BA7">
        <w:rPr>
          <w:sz w:val="16"/>
        </w:rPr>
        <w:tab/>
        <w:t>A. M. Jaffe, “The Millennium Grand Challenge in Mathematics,” vol. 53, no. 6, p. 9, 2006.</w:t>
      </w:r>
    </w:p>
    <w:p w14:paraId="1AA0CB3B" w14:textId="77777777" w:rsidR="00023BA7" w:rsidRPr="00023BA7" w:rsidRDefault="00023BA7" w:rsidP="00023BA7">
      <w:pPr>
        <w:pStyle w:val="Bibliography"/>
        <w:rPr>
          <w:sz w:val="16"/>
        </w:rPr>
      </w:pPr>
      <w:r w:rsidRPr="00023BA7">
        <w:rPr>
          <w:sz w:val="16"/>
        </w:rPr>
        <w:t>[9]</w:t>
      </w:r>
      <w:r w:rsidRPr="00023BA7">
        <w:rPr>
          <w:sz w:val="16"/>
        </w:rPr>
        <w:tab/>
        <w:t>L. A. Hemaspaandra, “SIGACT News Complexity Theory Column 36,” p. 15.</w:t>
      </w:r>
    </w:p>
    <w:p w14:paraId="25A1451E" w14:textId="77777777" w:rsidR="00023BA7" w:rsidRPr="00023BA7" w:rsidRDefault="00023BA7" w:rsidP="00023BA7">
      <w:pPr>
        <w:pStyle w:val="Bibliography"/>
        <w:rPr>
          <w:sz w:val="16"/>
        </w:rPr>
      </w:pPr>
      <w:r w:rsidRPr="00023BA7">
        <w:rPr>
          <w:sz w:val="16"/>
        </w:rPr>
        <w:t>[10]</w:t>
      </w:r>
      <w:r w:rsidRPr="00023BA7">
        <w:rPr>
          <w:sz w:val="16"/>
        </w:rPr>
        <w:tab/>
        <w:t>R. P. Feynman, “Simulating physics with computers,” p. 22.</w:t>
      </w:r>
    </w:p>
    <w:p w14:paraId="36E54998" w14:textId="77777777" w:rsidR="00023BA7" w:rsidRPr="00023BA7" w:rsidRDefault="00023BA7" w:rsidP="00023BA7">
      <w:pPr>
        <w:pStyle w:val="Bibliography"/>
        <w:rPr>
          <w:sz w:val="16"/>
        </w:rPr>
      </w:pPr>
      <w:r w:rsidRPr="00023BA7">
        <w:rPr>
          <w:sz w:val="16"/>
        </w:rPr>
        <w:t>[11]</w:t>
      </w:r>
      <w:r w:rsidRPr="00023BA7">
        <w:rPr>
          <w:sz w:val="16"/>
        </w:rPr>
        <w:tab/>
        <w:t xml:space="preserve">D. Deutsch, “Quantum Theory, the Church-Turing Principle and the Universal Quantum Computer,” </w:t>
      </w:r>
      <w:r w:rsidRPr="00023BA7">
        <w:rPr>
          <w:i/>
          <w:iCs/>
          <w:sz w:val="16"/>
        </w:rPr>
        <w:t>Proc. R. Soc. Lond. Ser. Math. Phys. Sci.</w:t>
      </w:r>
      <w:r w:rsidRPr="00023BA7">
        <w:rPr>
          <w:sz w:val="16"/>
        </w:rPr>
        <w:t>, vol. 400, no. 1818, pp. 97–117, 1985.</w:t>
      </w:r>
    </w:p>
    <w:p w14:paraId="154520D1" w14:textId="77777777" w:rsidR="00023BA7" w:rsidRPr="00023BA7" w:rsidRDefault="00023BA7" w:rsidP="00023BA7">
      <w:pPr>
        <w:pStyle w:val="Bibliography"/>
        <w:rPr>
          <w:sz w:val="16"/>
        </w:rPr>
      </w:pPr>
      <w:r w:rsidRPr="00023BA7">
        <w:rPr>
          <w:sz w:val="16"/>
        </w:rPr>
        <w:t>[12]</w:t>
      </w:r>
      <w:r w:rsidRPr="00023BA7">
        <w:rPr>
          <w:sz w:val="16"/>
        </w:rPr>
        <w:tab/>
        <w:t xml:space="preserve">E. Bernstein and U. Vazirani, “Quantum Complexity Theory,” </w:t>
      </w:r>
      <w:r w:rsidRPr="00023BA7">
        <w:rPr>
          <w:i/>
          <w:iCs/>
          <w:sz w:val="16"/>
        </w:rPr>
        <w:t>SIAM J. Comput. Phila.</w:t>
      </w:r>
      <w:r w:rsidRPr="00023BA7">
        <w:rPr>
          <w:sz w:val="16"/>
        </w:rPr>
        <w:t>, vol. 26, no. 5, p. 63, Oct. 1997.</w:t>
      </w:r>
    </w:p>
    <w:p w14:paraId="1808A82D" w14:textId="77777777" w:rsidR="00023BA7" w:rsidRPr="00023BA7" w:rsidRDefault="00023BA7" w:rsidP="00023BA7">
      <w:pPr>
        <w:pStyle w:val="Bibliography"/>
        <w:rPr>
          <w:sz w:val="16"/>
        </w:rPr>
      </w:pPr>
      <w:r w:rsidRPr="00023BA7">
        <w:rPr>
          <w:sz w:val="16"/>
        </w:rPr>
        <w:t>[13]</w:t>
      </w:r>
      <w:r w:rsidRPr="00023BA7">
        <w:rPr>
          <w:sz w:val="16"/>
        </w:rPr>
        <w:tab/>
        <w:t xml:space="preserve">C. H. Bennett, “Logical Reversibility of Computation,” </w:t>
      </w:r>
      <w:r w:rsidRPr="00023BA7">
        <w:rPr>
          <w:i/>
          <w:iCs/>
          <w:sz w:val="16"/>
        </w:rPr>
        <w:t>IBM J. Res. Dev.</w:t>
      </w:r>
      <w:r w:rsidRPr="00023BA7">
        <w:rPr>
          <w:sz w:val="16"/>
        </w:rPr>
        <w:t>, vol. 17, no. 6, pp. 525–532, Nov. 1973.</w:t>
      </w:r>
    </w:p>
    <w:p w14:paraId="1F288D4F" w14:textId="77777777" w:rsidR="00023BA7" w:rsidRPr="00023BA7" w:rsidRDefault="00023BA7" w:rsidP="00023BA7">
      <w:pPr>
        <w:pStyle w:val="Bibliography"/>
        <w:rPr>
          <w:sz w:val="16"/>
        </w:rPr>
      </w:pPr>
      <w:r w:rsidRPr="00023BA7">
        <w:rPr>
          <w:sz w:val="16"/>
        </w:rPr>
        <w:t>[14]</w:t>
      </w:r>
      <w:r w:rsidRPr="00023BA7">
        <w:rPr>
          <w:sz w:val="16"/>
        </w:rPr>
        <w:tab/>
        <w:t xml:space="preserve">E. National Academies of Sciences, </w:t>
      </w:r>
      <w:r w:rsidRPr="00023BA7">
        <w:rPr>
          <w:i/>
          <w:iCs/>
          <w:sz w:val="16"/>
        </w:rPr>
        <w:t>Quantum Computing: Progress and Prospects</w:t>
      </w:r>
      <w:r w:rsidRPr="00023BA7">
        <w:rPr>
          <w:sz w:val="16"/>
        </w:rPr>
        <w:t>. 2018.</w:t>
      </w:r>
    </w:p>
    <w:p w14:paraId="71C1C3B2" w14:textId="77777777" w:rsidR="00023BA7" w:rsidRPr="00023BA7" w:rsidRDefault="00023BA7" w:rsidP="00023BA7">
      <w:pPr>
        <w:pStyle w:val="Bibliography"/>
        <w:rPr>
          <w:sz w:val="16"/>
        </w:rPr>
      </w:pPr>
      <w:r w:rsidRPr="00023BA7">
        <w:rPr>
          <w:sz w:val="16"/>
        </w:rPr>
        <w:t>[15]</w:t>
      </w:r>
      <w:r w:rsidRPr="00023BA7">
        <w:rPr>
          <w:sz w:val="16"/>
        </w:rPr>
        <w:tab/>
        <w:t xml:space="preserve">T. Albash and D. A. Lidar, “Adiabatic Quantum Computing,” </w:t>
      </w:r>
      <w:r w:rsidRPr="00023BA7">
        <w:rPr>
          <w:i/>
          <w:iCs/>
          <w:sz w:val="16"/>
        </w:rPr>
        <w:t>Rev. Mod. Phys.</w:t>
      </w:r>
      <w:r w:rsidRPr="00023BA7">
        <w:rPr>
          <w:sz w:val="16"/>
        </w:rPr>
        <w:t>, vol. 90, no. 1, p. 015002, Jan. 2018.</w:t>
      </w:r>
    </w:p>
    <w:p w14:paraId="317D861E" w14:textId="77777777" w:rsidR="00023BA7" w:rsidRPr="00023BA7" w:rsidRDefault="00023BA7" w:rsidP="00023BA7">
      <w:pPr>
        <w:pStyle w:val="Bibliography"/>
        <w:rPr>
          <w:sz w:val="16"/>
        </w:rPr>
      </w:pPr>
      <w:r w:rsidRPr="00023BA7">
        <w:rPr>
          <w:sz w:val="16"/>
        </w:rPr>
        <w:t>[16]</w:t>
      </w:r>
      <w:r w:rsidRPr="00023BA7">
        <w:rPr>
          <w:sz w:val="16"/>
        </w:rPr>
        <w:tab/>
        <w:t>J. M. Gottlieb, “Introduction To The Physics Of D-Wave and Comparison To Gate Model,” 2018.</w:t>
      </w:r>
    </w:p>
    <w:p w14:paraId="378EE984" w14:textId="77777777" w:rsidR="00023BA7" w:rsidRPr="00023BA7" w:rsidRDefault="00023BA7" w:rsidP="00023BA7">
      <w:pPr>
        <w:pStyle w:val="Bibliography"/>
        <w:rPr>
          <w:sz w:val="16"/>
        </w:rPr>
      </w:pPr>
      <w:r w:rsidRPr="00023BA7">
        <w:rPr>
          <w:sz w:val="16"/>
        </w:rPr>
        <w:t>[17]</w:t>
      </w:r>
      <w:r w:rsidRPr="00023BA7">
        <w:rPr>
          <w:sz w:val="16"/>
        </w:rPr>
        <w:tab/>
        <w:t xml:space="preserve">J. Preskill, “Quantum Computing in the NISQ era and beyond,” </w:t>
      </w:r>
      <w:r w:rsidRPr="00023BA7">
        <w:rPr>
          <w:i/>
          <w:iCs/>
          <w:sz w:val="16"/>
        </w:rPr>
        <w:t>ArXiv180100862 Cond-Mat Physicsquant-Ph</w:t>
      </w:r>
      <w:r w:rsidRPr="00023BA7">
        <w:rPr>
          <w:sz w:val="16"/>
        </w:rPr>
        <w:t>, Jan. 2018.</w:t>
      </w:r>
    </w:p>
    <w:p w14:paraId="00A144C6" w14:textId="77777777" w:rsidR="00023BA7" w:rsidRPr="00023BA7" w:rsidRDefault="00023BA7" w:rsidP="00023BA7">
      <w:pPr>
        <w:pStyle w:val="Bibliography"/>
        <w:rPr>
          <w:sz w:val="16"/>
        </w:rPr>
      </w:pPr>
      <w:r w:rsidRPr="00023BA7">
        <w:rPr>
          <w:sz w:val="16"/>
        </w:rPr>
        <w:t>[18]</w:t>
      </w:r>
      <w:r w:rsidRPr="00023BA7">
        <w:rPr>
          <w:sz w:val="16"/>
        </w:rPr>
        <w:tab/>
        <w:t xml:space="preserve">M. Amico, Z. H. Saleem, and M. Kumph, “An Experimental Study of Shor’s Factoring Algorithm on IBM Q,” </w:t>
      </w:r>
      <w:r w:rsidRPr="00023BA7">
        <w:rPr>
          <w:i/>
          <w:iCs/>
          <w:sz w:val="16"/>
        </w:rPr>
        <w:t>ArXiv190300768 Quant-Ph</w:t>
      </w:r>
      <w:r w:rsidRPr="00023BA7">
        <w:rPr>
          <w:sz w:val="16"/>
        </w:rPr>
        <w:t>, Mar. 2019.</w:t>
      </w:r>
    </w:p>
    <w:p w14:paraId="45D80EE9" w14:textId="77777777" w:rsidR="00023BA7" w:rsidRPr="00023BA7" w:rsidRDefault="00023BA7" w:rsidP="00023BA7">
      <w:pPr>
        <w:pStyle w:val="Bibliography"/>
        <w:rPr>
          <w:sz w:val="16"/>
        </w:rPr>
      </w:pPr>
      <w:r w:rsidRPr="00023BA7">
        <w:rPr>
          <w:sz w:val="16"/>
        </w:rPr>
        <w:t>[19]</w:t>
      </w:r>
      <w:r w:rsidRPr="00023BA7">
        <w:rPr>
          <w:sz w:val="16"/>
        </w:rPr>
        <w:tab/>
        <w:t xml:space="preserve">“Quantum devices &amp; simulators,” </w:t>
      </w:r>
      <w:r w:rsidRPr="00023BA7">
        <w:rPr>
          <w:i/>
          <w:iCs/>
          <w:sz w:val="16"/>
        </w:rPr>
        <w:t>IBM Q</w:t>
      </w:r>
      <w:r w:rsidRPr="00023BA7">
        <w:rPr>
          <w:sz w:val="16"/>
        </w:rPr>
        <w:t>, 05-Jun-2018. [Online]. Available: https://www.research.ibm.com/ibm-q/technology/devices/. [Accessed: 15-Jul-2019].</w:t>
      </w:r>
    </w:p>
    <w:p w14:paraId="0CC0D638" w14:textId="77777777" w:rsidR="00023BA7" w:rsidRPr="00023BA7" w:rsidRDefault="00023BA7" w:rsidP="00023BA7">
      <w:pPr>
        <w:pStyle w:val="Bibliography"/>
        <w:rPr>
          <w:sz w:val="16"/>
        </w:rPr>
      </w:pPr>
      <w:r w:rsidRPr="00023BA7">
        <w:rPr>
          <w:sz w:val="16"/>
        </w:rPr>
        <w:t>[20]</w:t>
      </w:r>
      <w:r w:rsidRPr="00023BA7">
        <w:rPr>
          <w:sz w:val="16"/>
        </w:rPr>
        <w:tab/>
        <w:t xml:space="preserve">L. K. Grover, “A fast quantum mechanical algorithm for database search,” in </w:t>
      </w:r>
      <w:r w:rsidRPr="00023BA7">
        <w:rPr>
          <w:i/>
          <w:iCs/>
          <w:sz w:val="16"/>
        </w:rPr>
        <w:t>Proceedings of the twenty-eighth annual ACM symposium on Theory of computing  - STOC ’96</w:t>
      </w:r>
      <w:r w:rsidRPr="00023BA7">
        <w:rPr>
          <w:sz w:val="16"/>
        </w:rPr>
        <w:t>, Philadelphia, Pennsylvania, United States, 1996, pp. 212–219.</w:t>
      </w:r>
    </w:p>
    <w:p w14:paraId="5CE6CB8E" w14:textId="77777777" w:rsidR="00023BA7" w:rsidRPr="00023BA7" w:rsidRDefault="00023BA7" w:rsidP="00023BA7">
      <w:pPr>
        <w:pStyle w:val="Bibliography"/>
        <w:rPr>
          <w:sz w:val="16"/>
        </w:rPr>
      </w:pPr>
      <w:r w:rsidRPr="00023BA7">
        <w:rPr>
          <w:sz w:val="16"/>
        </w:rPr>
        <w:t>[21]</w:t>
      </w:r>
      <w:r w:rsidRPr="00023BA7">
        <w:rPr>
          <w:sz w:val="16"/>
        </w:rPr>
        <w:tab/>
        <w:t xml:space="preserve">Qiskit, </w:t>
      </w:r>
      <w:r w:rsidRPr="00023BA7">
        <w:rPr>
          <w:i/>
          <w:iCs/>
          <w:sz w:val="16"/>
        </w:rPr>
        <w:t>QISKit tutorials. Table of contents</w:t>
      </w:r>
      <w:r w:rsidRPr="00023BA7">
        <w:rPr>
          <w:sz w:val="16"/>
        </w:rPr>
        <w:t>. .</w:t>
      </w:r>
    </w:p>
    <w:p w14:paraId="1D1BDCAE" w14:textId="77777777" w:rsidR="00023BA7" w:rsidRPr="00023BA7" w:rsidRDefault="00023BA7" w:rsidP="00023BA7">
      <w:pPr>
        <w:pStyle w:val="Bibliography"/>
        <w:rPr>
          <w:sz w:val="16"/>
        </w:rPr>
      </w:pPr>
      <w:r w:rsidRPr="00023BA7">
        <w:rPr>
          <w:sz w:val="16"/>
        </w:rPr>
        <w:t>[22]</w:t>
      </w:r>
      <w:r w:rsidRPr="00023BA7">
        <w:rPr>
          <w:sz w:val="16"/>
        </w:rPr>
        <w:tab/>
        <w:t>Qiskit, “Qiskit Aer | A high performance simulator framework for quantum circuits,” 2019. [Online]. Available: https://qiskit.org/aer. [Accessed: 16-Jul-2019].</w:t>
      </w:r>
    </w:p>
    <w:p w14:paraId="50EDCDBC" w14:textId="77777777" w:rsidR="00023BA7" w:rsidRPr="00023BA7" w:rsidRDefault="00023BA7" w:rsidP="00023BA7">
      <w:pPr>
        <w:pStyle w:val="Bibliography"/>
        <w:rPr>
          <w:sz w:val="16"/>
        </w:rPr>
      </w:pPr>
      <w:r w:rsidRPr="00023BA7">
        <w:rPr>
          <w:sz w:val="16"/>
        </w:rPr>
        <w:t>[23]</w:t>
      </w:r>
      <w:r w:rsidRPr="00023BA7">
        <w:rPr>
          <w:sz w:val="16"/>
        </w:rPr>
        <w:tab/>
        <w:t>Qiskit, “Qiskit Ignis | Understanding and mitigating noise in quantum devices.,” 2019. [Online]. Available: https://qiskit.org/ignis. [Accessed: 16-Jul-2019].</w:t>
      </w:r>
    </w:p>
    <w:p w14:paraId="4DFA8CEC" w14:textId="77777777" w:rsidR="00023BA7" w:rsidRPr="00023BA7" w:rsidRDefault="00023BA7" w:rsidP="00023BA7">
      <w:pPr>
        <w:pStyle w:val="Bibliography"/>
        <w:rPr>
          <w:sz w:val="16"/>
        </w:rPr>
      </w:pPr>
      <w:r w:rsidRPr="00023BA7">
        <w:rPr>
          <w:sz w:val="16"/>
        </w:rPr>
        <w:t>[24]</w:t>
      </w:r>
      <w:r w:rsidRPr="00023BA7">
        <w:rPr>
          <w:sz w:val="16"/>
        </w:rPr>
        <w:tab/>
        <w:t>Qiskit, “Qiskit Aqua | Algorithms for near-term quantum applications,” 2019. [Online]. Available: https://qiskit.org/aqua. [Accessed: 16-Jul-2019].</w:t>
      </w:r>
    </w:p>
    <w:p w14:paraId="1FFD1B98" w14:textId="77777777" w:rsidR="00023BA7" w:rsidRPr="00023BA7" w:rsidRDefault="00023BA7" w:rsidP="00023BA7">
      <w:pPr>
        <w:pStyle w:val="Bibliography"/>
        <w:rPr>
          <w:sz w:val="16"/>
        </w:rPr>
      </w:pPr>
      <w:r w:rsidRPr="00023BA7">
        <w:rPr>
          <w:sz w:val="16"/>
        </w:rPr>
        <w:t>[25]</w:t>
      </w:r>
      <w:r w:rsidRPr="00023BA7">
        <w:rPr>
          <w:sz w:val="16"/>
        </w:rPr>
        <w:tab/>
        <w:t>“Project Jupyter.” [Online]. Available: https://www.jupyter.org. [Accessed: 16-Jul-2019].</w:t>
      </w:r>
    </w:p>
    <w:p w14:paraId="4C18523C" w14:textId="77777777" w:rsidR="00023BA7" w:rsidRPr="00023BA7" w:rsidRDefault="00023BA7" w:rsidP="00023BA7">
      <w:pPr>
        <w:pStyle w:val="Bibliography"/>
        <w:rPr>
          <w:sz w:val="16"/>
        </w:rPr>
      </w:pPr>
      <w:r w:rsidRPr="00023BA7">
        <w:rPr>
          <w:sz w:val="16"/>
        </w:rPr>
        <w:t>[26]</w:t>
      </w:r>
      <w:r w:rsidRPr="00023BA7">
        <w:rPr>
          <w:sz w:val="16"/>
        </w:rPr>
        <w:tab/>
        <w:t>“The Jupyter Notebook — Jupyter Notebook 5.7.8 documentation.” [Online]. Available: https://jupyter-notebook.readthedocs.io/en/stable/notebook.html. [Accessed: 16-Jul-2019].</w:t>
      </w:r>
    </w:p>
    <w:p w14:paraId="5C17B497" w14:textId="77777777" w:rsidR="00023BA7" w:rsidRPr="00023BA7" w:rsidRDefault="00023BA7" w:rsidP="00023BA7">
      <w:pPr>
        <w:pStyle w:val="Bibliography"/>
        <w:rPr>
          <w:sz w:val="16"/>
        </w:rPr>
      </w:pPr>
      <w:r w:rsidRPr="00023BA7">
        <w:rPr>
          <w:sz w:val="16"/>
        </w:rPr>
        <w:t>[27]</w:t>
      </w:r>
      <w:r w:rsidRPr="00023BA7">
        <w:rPr>
          <w:sz w:val="16"/>
        </w:rPr>
        <w:tab/>
        <w:t>A. Ramanan, “Quantum computing at Microsoft.” [Online]. Available: https://blogs.msdn.microsoft.com/uk_faculty_connection/2018/02/06/introduction-to-quantum-computing/. [Accessed: 25-Jun-2019].</w:t>
      </w:r>
    </w:p>
    <w:p w14:paraId="1477FB2C" w14:textId="77777777" w:rsidR="00023BA7" w:rsidRPr="00023BA7" w:rsidRDefault="00023BA7" w:rsidP="00023BA7">
      <w:pPr>
        <w:pStyle w:val="Bibliography"/>
        <w:rPr>
          <w:sz w:val="16"/>
        </w:rPr>
      </w:pPr>
      <w:r w:rsidRPr="00023BA7">
        <w:rPr>
          <w:sz w:val="16"/>
        </w:rPr>
        <w:t>[28]</w:t>
      </w:r>
      <w:r w:rsidRPr="00023BA7">
        <w:rPr>
          <w:sz w:val="16"/>
        </w:rPr>
        <w:tab/>
        <w:t>J. Preskill, “Caltech Physics 219/Computer Science 219 Quantum Computation,” 2013. [Online]. Available: http://www.theory.caltech.edu/%7Epreskill/ph219/index.html#lecture. [Accessed: 22-Jun-2019].</w:t>
      </w:r>
    </w:p>
    <w:p w14:paraId="59EB7331" w14:textId="77777777" w:rsidR="00023BA7" w:rsidRPr="00023BA7" w:rsidRDefault="00023BA7" w:rsidP="00023BA7">
      <w:pPr>
        <w:pStyle w:val="Bibliography"/>
        <w:rPr>
          <w:sz w:val="16"/>
        </w:rPr>
      </w:pPr>
      <w:r w:rsidRPr="00023BA7">
        <w:rPr>
          <w:sz w:val="16"/>
        </w:rPr>
        <w:t>[29]</w:t>
      </w:r>
      <w:r w:rsidRPr="00023BA7">
        <w:rPr>
          <w:sz w:val="16"/>
        </w:rPr>
        <w:tab/>
        <w:t xml:space="preserve">E. G. Rieffel and W. H. Polak, </w:t>
      </w:r>
      <w:r w:rsidRPr="00023BA7">
        <w:rPr>
          <w:i/>
          <w:iCs/>
          <w:sz w:val="16"/>
        </w:rPr>
        <w:t>Quantum Computing: A Gentle Introduction</w:t>
      </w:r>
      <w:r w:rsidRPr="00023BA7">
        <w:rPr>
          <w:sz w:val="16"/>
        </w:rPr>
        <w:t>. MIT Press, 2011.</w:t>
      </w:r>
    </w:p>
    <w:p w14:paraId="38AEFF16" w14:textId="77777777" w:rsidR="00F355DE" w:rsidRPr="00580881" w:rsidRDefault="00F355DE" w:rsidP="004E1AAD">
      <w:pPr>
        <w:pStyle w:val="IEEEReferences"/>
        <w:numPr>
          <w:ilvl w:val="0"/>
          <w:numId w:val="0"/>
        </w:numPr>
        <w:sectPr w:rsidR="00F355DE" w:rsidRPr="00580881" w:rsidSect="00F355DE">
          <w:type w:val="continuous"/>
          <w:pgSz w:w="12240" w:h="15840" w:code="1"/>
          <w:pgMar w:top="1080" w:right="907" w:bottom="1440" w:left="907" w:header="720" w:footer="720" w:gutter="0"/>
          <w:cols w:num="2" w:space="720"/>
          <w:docGrid w:linePitch="360"/>
        </w:sectPr>
      </w:pPr>
      <w:r w:rsidRPr="005F0EF5">
        <w:fldChar w:fldCharType="end"/>
      </w:r>
    </w:p>
    <w:p w14:paraId="2C7CB221" w14:textId="77777777" w:rsidR="00852691" w:rsidRDefault="00852691">
      <w:pPr>
        <w:spacing w:before="0" w:after="0" w:line="240" w:lineRule="auto"/>
        <w:ind w:firstLine="0"/>
        <w:jc w:val="left"/>
        <w:rPr>
          <w:smallCaps/>
          <w:noProof/>
        </w:rPr>
      </w:pPr>
      <w:r>
        <w:br w:type="page"/>
      </w:r>
    </w:p>
    <w:p w14:paraId="46CA6C3D" w14:textId="77777777" w:rsidR="004E1AAD" w:rsidRDefault="00F82D4C" w:rsidP="004E1AAD">
      <w:pPr>
        <w:pStyle w:val="IEEEAppendixHead"/>
      </w:pPr>
      <w:r>
        <w:lastRenderedPageBreak/>
        <w:t>Appendix A</w:t>
      </w:r>
    </w:p>
    <w:p w14:paraId="5EA7283D" w14:textId="77777777" w:rsidR="00F355DE" w:rsidRPr="00F82D4C" w:rsidRDefault="00F355DE" w:rsidP="004E1AAD">
      <w:pPr>
        <w:pStyle w:val="IEEEAppendixSubhead"/>
      </w:pPr>
      <w:r w:rsidRPr="00F82D4C">
        <w:t>Notation and Vector Representation of the Qubit</w:t>
      </w:r>
    </w:p>
    <w:p w14:paraId="4DBFA252" w14:textId="77777777" w:rsidR="00F355DE" w:rsidRPr="00F82D4C" w:rsidRDefault="00F355DE" w:rsidP="00F82D4C">
      <w:pPr>
        <w:pStyle w:val="IEEEBody"/>
        <w:ind w:firstLine="0"/>
      </w:pPr>
      <w:r w:rsidRPr="00F82D4C">
        <w:t xml:space="preserve">The state of a quantum computer is often represented with Dirac notation. The following ket-vectors: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oMath>
      <w:r w:rsidRPr="00F82D4C">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oMath>
      <w:r w:rsidRPr="00F82D4C">
        <w:t xml:space="preserve"> and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w:r w:rsidRPr="00F82D4C">
        <w:t>, respectively.</w:t>
      </w:r>
    </w:p>
    <w:p w14:paraId="4BC30EC9" w14:textId="77777777" w:rsidR="00F82D4C" w:rsidRDefault="00F355DE" w:rsidP="00F82D4C">
      <w:pPr>
        <w:pStyle w:val="IEEEBody"/>
      </w:pPr>
      <w:r w:rsidRPr="00F82D4C">
        <w:t>To expand the system for multiple qubits, one takes the direct product of all qubits within the system. For example, a two-qubit system, with both qubits in state 0 is expressed by the following:</w:t>
      </w:r>
    </w:p>
    <w:p w14:paraId="151B1D8C" w14:textId="77777777" w:rsidR="00F355DE" w:rsidRPr="00F82D4C" w:rsidRDefault="00F82D4C" w:rsidP="00F82D4C">
      <w:pPr>
        <w:pStyle w:val="IEEEEquations"/>
      </w:pPr>
      <w:r>
        <w:rPr>
          <w:rFonts w:ascii="Times New Roman" w:eastAsiaTheme="minorEastAsia" w:hAnsi="Times New Roman" w:cs="Times New Roman"/>
        </w:rPr>
        <w:tab/>
      </w:r>
      <m:oMath>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|00</m:t>
            </m:r>
          </m:e>
        </m:d>
      </m:oMath>
      <w:r>
        <w:rPr>
          <w:rFonts w:eastAsiaTheme="minorEastAsia"/>
        </w:rPr>
        <w:tab/>
      </w:r>
      <w:r>
        <w:rPr>
          <w:rFonts w:eastAsiaTheme="minorEastAsia"/>
        </w:rPr>
        <w:t></w:t>
      </w:r>
      <w:r>
        <w:rPr>
          <w:rFonts w:eastAsiaTheme="minorEastAsia"/>
        </w:rPr>
        <w:t></w:t>
      </w:r>
      <w:r>
        <w:rPr>
          <w:rFonts w:eastAsiaTheme="minorEastAsia"/>
        </w:rPr>
        <w:t></w:t>
      </w:r>
    </w:p>
    <w:p w14:paraId="4C49463F" w14:textId="77777777" w:rsidR="00F355DE" w:rsidRPr="00F82D4C" w:rsidRDefault="00F355DE" w:rsidP="00F82D4C">
      <w:pPr>
        <w:pStyle w:val="IEEEBody"/>
        <w:ind w:firstLine="0"/>
      </w:pPr>
      <w:r w:rsidRPr="00F82D4C">
        <w:t>and in vector format:</w:t>
      </w:r>
    </w:p>
    <w:p w14:paraId="3218B62E" w14:textId="77777777" w:rsidR="00F355DE" w:rsidRPr="00F82D4C" w:rsidRDefault="00F82D4C" w:rsidP="00F82D4C">
      <w:pPr>
        <w:pStyle w:val="IEEEEquations"/>
        <w:ind w:firstLine="0"/>
        <w:rPr>
          <w:rFonts w:ascii="Times New Roman" w:hAnsi="Times New Roman"/>
        </w:rPr>
      </w:pPr>
      <w:r>
        <w:rPr>
          <w:rFonts w:ascii="Times New Roman" w:eastAsiaTheme="minorEastAsia" w:hAnsi="Times New Roman" w:cs="Times New Roman"/>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e>
              </m:mr>
            </m:m>
          </m:e>
        </m:d>
        <m:r>
          <m:rPr>
            <m:sty m:val="p"/>
          </m:rPr>
          <w:rPr>
            <w:rFonts w:ascii="Cambria Math" w:hAnsi="Cambria Math"/>
          </w:rPr>
          <m:t xml:space="preserve"> </m:t>
        </m:r>
      </m:oMath>
      <w:r w:rsidR="00F355DE" w:rsidRPr="00F82D4C">
        <w:rPr>
          <w:rFonts w:ascii="Times New Roman" w:hAnsi="Times New Roman"/>
        </w:rPr>
        <w:t>.</w:t>
      </w:r>
      <w:r>
        <w:rPr>
          <w:rFonts w:ascii="Times New Roman" w:hAnsi="Times New Roman"/>
        </w:rPr>
        <w:tab/>
        <w:t>(3)</w:t>
      </w:r>
    </w:p>
    <w:p w14:paraId="7911CDA3" w14:textId="77777777" w:rsidR="00F82D4C" w:rsidRDefault="00F355DE" w:rsidP="00F82D4C">
      <w:pPr>
        <w:pStyle w:val="IEEEBody"/>
      </w:pPr>
      <w:r w:rsidRPr="00F82D4C">
        <w:t>The associated bra-vector, or co-vector, for each state (</w:t>
      </w:r>
      <m:oMath>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e>
        </m:d>
      </m:oMath>
      <w:r w:rsidRPr="00F82D4C">
        <w:t xml:space="preserve">) is given as the transpose, row-vector, of the state with the complex-conjugate taken for each element. Therefore, we show the following: </w:t>
      </w:r>
    </w:p>
    <w:p w14:paraId="3B0AD8A2" w14:textId="77777777" w:rsidR="00F355DE" w:rsidRPr="00F82D4C" w:rsidRDefault="00F82D4C" w:rsidP="00F82D4C">
      <w:pPr>
        <w:pStyle w:val="IEEEEquations"/>
        <w:ind w:firstLine="0"/>
        <w:rPr>
          <w:rFonts w:ascii="Times New Roman" w:hAnsi="Times New Roman"/>
        </w:rPr>
      </w:pPr>
      <w:r>
        <w:rPr>
          <w:rFonts w:ascii="Times New Roman" w:eastAsiaTheme="minorEastAsia" w:hAnsi="Times New Roman" w:cs="Times New Roman"/>
        </w:rPr>
        <w:tab/>
      </w:r>
      <m:oMath>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r>
          <w:rPr>
            <w:rFonts w:ascii="Cambria Math" w:hAnsi="Cambria Math"/>
          </w:rPr>
          <m:t>as</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e>
              </m:mr>
            </m:m>
          </m:e>
        </m:d>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r>
          <w:rPr>
            <w:rFonts w:ascii="Cambria Math" w:hAnsi="Cambria Math"/>
          </w:rPr>
          <m:t>as</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
          </m:e>
        </m:d>
      </m:oMath>
      <w:r w:rsidR="00F355DE" w:rsidRPr="00F82D4C">
        <w:rPr>
          <w:rFonts w:ascii="Times New Roman" w:hAnsi="Times New Roman"/>
        </w:rPr>
        <w:t>.</w:t>
      </w:r>
      <w:r>
        <w:rPr>
          <w:rFonts w:ascii="Times New Roman" w:hAnsi="Times New Roman"/>
        </w:rPr>
        <w:tab/>
      </w:r>
    </w:p>
    <w:p w14:paraId="2A25806A" w14:textId="77777777" w:rsidR="00F355DE" w:rsidRPr="00F82D4C" w:rsidRDefault="00F355DE" w:rsidP="00F82D4C">
      <w:pPr>
        <w:pStyle w:val="IEEEBody"/>
      </w:pPr>
      <w:r w:rsidRPr="00F82D4C">
        <w:t>Dirac notation typically omits the operator symbols when operating on two states within an equation. For clarification, we look at the three combinations of two states:</w:t>
      </w:r>
    </w:p>
    <w:p w14:paraId="7BBC39DF" w14:textId="77777777" w:rsidR="00F355DE" w:rsidRPr="00F82D4C" w:rsidRDefault="00F355DE" w:rsidP="00F82D4C">
      <w:pPr>
        <w:pStyle w:val="IEEEBody"/>
        <w:numPr>
          <w:ilvl w:val="0"/>
          <w:numId w:val="28"/>
        </w:numPr>
        <w:spacing w:before="0"/>
        <w:ind w:left="648"/>
      </w:pPr>
      <m:oMath>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e>
        </m:d>
      </m:oMath>
      <w:r w:rsidRPr="00F82D4C">
        <w:t xml:space="preserve"> implies direct product, as shown above;</w:t>
      </w:r>
    </w:p>
    <w:p w14:paraId="7F051845" w14:textId="77777777" w:rsidR="00F82D4C" w:rsidRPr="00F82D4C" w:rsidRDefault="00F355DE" w:rsidP="00F82D4C">
      <w:pPr>
        <w:pStyle w:val="IEEEBody"/>
        <w:numPr>
          <w:ilvl w:val="0"/>
          <w:numId w:val="28"/>
        </w:numPr>
        <w:spacing w:before="0"/>
        <w:ind w:left="648"/>
      </w:pPr>
      <m:oMath>
        <m:d>
          <m:dPr>
            <m:begChr m:val="⟨"/>
            <m:endChr m:val="⟩"/>
            <m:ctrlPr>
              <w:rPr>
                <w:rFonts w:ascii="Cambria Math" w:hAnsi="Cambria Math"/>
                <w:i/>
              </w:rPr>
            </m:ctrlPr>
          </m:dPr>
          <m:e>
            <m:r>
              <w:rPr>
                <w:rFonts w:ascii="Cambria Math" w:hAnsi="Cambria Math"/>
              </w:rPr>
              <m:t>0</m:t>
            </m:r>
          </m:e>
          <m:e>
            <m:r>
              <w:rPr>
                <w:rFonts w:ascii="Cambria Math" w:hAnsi="Cambria Math"/>
              </w:rPr>
              <m:t>0</m:t>
            </m:r>
          </m:e>
        </m:d>
      </m:oMath>
      <w:r w:rsidRPr="00F82D4C">
        <w:t xml:space="preserve"> implies scalar product, such that: </w:t>
      </w:r>
    </w:p>
    <w:p w14:paraId="0180FD71" w14:textId="77777777" w:rsidR="00F355DE" w:rsidRPr="00F82D4C" w:rsidRDefault="00F82D4C" w:rsidP="00F82D4C">
      <w:pPr>
        <w:pStyle w:val="IEEEEquations"/>
        <w:rPr>
          <w:rFonts w:ascii="Times New Roman" w:hAnsi="Times New Roman"/>
        </w:rPr>
      </w:pPr>
      <w:r>
        <w:rPr>
          <w:rFonts w:ascii="Times New Roman" w:eastAsiaTheme="minorEastAsia" w:hAnsi="Times New Roman" w:cs="Times New Roman"/>
        </w:rPr>
        <w:tab/>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=1</m:t>
        </m:r>
      </m:oMath>
      <w:r w:rsidR="00F355DE" w:rsidRPr="00F82D4C">
        <w:rPr>
          <w:rFonts w:ascii="Times New Roman" w:hAnsi="Times New Roman"/>
        </w:rPr>
        <w:t>;</w:t>
      </w:r>
      <w:r>
        <w:rPr>
          <w:rFonts w:ascii="Times New Roman" w:hAnsi="Times New Roman"/>
        </w:rPr>
        <w:tab/>
        <w:t>(4)</w:t>
      </w:r>
    </w:p>
    <w:p w14:paraId="4C877A98" w14:textId="77777777" w:rsidR="00F82D4C" w:rsidRPr="00F82D4C" w:rsidRDefault="00F355DE" w:rsidP="00F82D4C">
      <w:pPr>
        <w:pStyle w:val="IEEEBody"/>
        <w:numPr>
          <w:ilvl w:val="0"/>
          <w:numId w:val="28"/>
        </w:numPr>
        <w:spacing w:before="0"/>
        <w:ind w:left="648"/>
      </w:pPr>
      <m:oMath>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e>
        </m:d>
      </m:oMath>
      <w:r w:rsidRPr="00F82D4C">
        <w:t xml:space="preserve"> implies cross product, such that: </w:t>
      </w:r>
    </w:p>
    <w:p w14:paraId="0476E8F3" w14:textId="77777777" w:rsidR="00F355DE" w:rsidRPr="00F82D4C" w:rsidRDefault="00F82D4C" w:rsidP="00F82D4C">
      <w:pPr>
        <w:pStyle w:val="IEEEEquations"/>
        <w:rPr>
          <w:rFonts w:ascii="Times New Roman" w:hAnsi="Times New Roman"/>
        </w:rPr>
      </w:pPr>
      <w:r>
        <w:rPr>
          <w:rFonts w:ascii="Times New Roman" w:eastAsiaTheme="minorEastAsia" w:hAnsi="Times New Roman" w:cs="Times New Roman"/>
        </w:rP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
          </m:e>
        </m:d>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d>
      </m:oMath>
      <w:r w:rsidR="00F355DE" w:rsidRPr="00F82D4C">
        <w:rPr>
          <w:rFonts w:ascii="Times New Roman" w:hAnsi="Times New Roman"/>
        </w:rPr>
        <w:t>.</w:t>
      </w:r>
      <w:r>
        <w:rPr>
          <w:rFonts w:ascii="Times New Roman" w:hAnsi="Times New Roman"/>
        </w:rPr>
        <w:tab/>
        <w:t>(5)</w:t>
      </w:r>
    </w:p>
    <w:p w14:paraId="60D3550B" w14:textId="77777777" w:rsidR="00F355DE" w:rsidRPr="00F82D4C" w:rsidRDefault="00F355DE" w:rsidP="00F82D4C">
      <w:pPr>
        <w:pStyle w:val="IEEE-Subhead"/>
      </w:pPr>
      <w:r w:rsidRPr="00F82D4C">
        <w:t>Qubit State</w:t>
      </w:r>
    </w:p>
    <w:p w14:paraId="26726BA0" w14:textId="77777777" w:rsidR="00F355DE" w:rsidRPr="00F82D4C" w:rsidRDefault="00F355DE" w:rsidP="00F82D4C">
      <w:pPr>
        <w:pStyle w:val="IEEEBody"/>
      </w:pPr>
      <w:r w:rsidRPr="00F82D4C">
        <w:t xml:space="preserve">Because a qubit does not exist discretely in the states of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r w:rsidRPr="00F82D4C">
        <w:t xml:space="preserve">or </w:t>
      </w:r>
      <m:oMath>
        <m:d>
          <m:dPr>
            <m:begChr m:val=""/>
            <m:endChr m:val="⟩"/>
            <m:ctrlPr>
              <w:rPr>
                <w:rFonts w:ascii="Cambria Math" w:hAnsi="Cambria Math"/>
                <w:i/>
              </w:rPr>
            </m:ctrlPr>
          </m:dPr>
          <m:e>
            <m:r>
              <w:rPr>
                <w:rFonts w:ascii="Cambria Math" w:hAnsi="Cambria Math"/>
              </w:rPr>
              <m:t>|1</m:t>
            </m:r>
          </m:e>
        </m:d>
      </m:oMath>
      <w:r w:rsidRPr="00F82D4C">
        <w:t xml:space="preserve">, we must find the probability that the qubit will be measured in either state. The probabilities are given by complex coefficients operating on either state, typically denoted α and β as scalars for the states </w:t>
      </w:r>
      <m:oMath>
        <m:d>
          <m:dPr>
            <m:begChr m:val=""/>
            <m:endChr m:val="⟩"/>
            <m:ctrlPr>
              <w:rPr>
                <w:rFonts w:ascii="Cambria Math" w:hAnsi="Cambria Math"/>
                <w:i/>
              </w:rPr>
            </m:ctrlPr>
          </m:dPr>
          <m:e>
            <m:r>
              <w:rPr>
                <w:rFonts w:ascii="Cambria Math" w:hAnsi="Cambria Math"/>
              </w:rPr>
              <m:t>|0</m:t>
            </m:r>
          </m:e>
        </m:d>
      </m:oMath>
      <w:r w:rsidRPr="00F82D4C">
        <w:t xml:space="preserve"> and </w:t>
      </w:r>
      <m:oMath>
        <m:d>
          <m:dPr>
            <m:begChr m:val=""/>
            <m:endChr m:val="⟩"/>
            <m:ctrlPr>
              <w:rPr>
                <w:rFonts w:ascii="Cambria Math" w:hAnsi="Cambria Math"/>
                <w:i/>
              </w:rPr>
            </m:ctrlPr>
          </m:dPr>
          <m:e>
            <m:r>
              <w:rPr>
                <w:rFonts w:ascii="Cambria Math" w:hAnsi="Cambria Math"/>
              </w:rPr>
              <m:t>|1</m:t>
            </m:r>
          </m:e>
        </m:d>
      </m:oMath>
      <w:r w:rsidRPr="00F82D4C">
        <w:t>, respectively. Thus, we can describe the overall state of a single qubit given:</w:t>
      </w:r>
    </w:p>
    <w:p w14:paraId="0E97B0CB" w14:textId="77777777" w:rsidR="00F355DE" w:rsidRPr="00F82D4C" w:rsidRDefault="00F82D4C" w:rsidP="00F82D4C">
      <w:pPr>
        <w:pStyle w:val="IEEEEquations"/>
        <w:rPr>
          <w:rFonts w:ascii="Times New Roman" w:hAnsi="Times New Roman"/>
        </w:rPr>
      </w:pPr>
      <w:r>
        <w:rPr>
          <w:rFonts w:ascii="Times New Roman" w:eastAsiaTheme="minorEastAsia" w:hAnsi="Times New Roman" w:cs="Times New Roman"/>
        </w:rPr>
        <w:tab/>
      </w:r>
      <m:oMath>
        <m:d>
          <m:dPr>
            <m:begChr m:val=""/>
            <m:endChr m:val="⟩"/>
            <m:ctrlPr>
              <w:rPr>
                <w:rFonts w:ascii="Cambria Math" w:hAnsi="Cambria Math"/>
              </w:rPr>
            </m:ctrlPr>
          </m:dPr>
          <m:e>
            <m:r>
              <m:rPr>
                <m:sty m:val="p"/>
              </m:rPr>
              <w:rPr>
                <w:rFonts w:ascii="Cambria Math" w:hAnsi="Cambria Math"/>
              </w:rPr>
              <m:t>|</m:t>
            </m:r>
            <m:r>
              <w:rPr>
                <w:rFonts w:ascii="Cambria Math" w:hAnsi="Cambria Math"/>
              </w:rPr>
              <m:t>ψ</m:t>
            </m:r>
          </m:e>
        </m:d>
        <m:r>
          <m:rPr>
            <m:sty m:val="p"/>
          </m:rPr>
          <w:rPr>
            <w:rFonts w:ascii="Cambria Math" w:hAnsi="Cambria Math"/>
          </w:rPr>
          <m:t xml:space="preserve">= </m:t>
        </m:r>
        <m:r>
          <w:rPr>
            <w:rFonts w:ascii="Cambria Math" w:hAnsi="Cambria Math"/>
          </w:rPr>
          <m:t>α</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r>
          <w:rPr>
            <w:rFonts w:ascii="Cambria Math" w:hAnsi="Cambria Math"/>
          </w:rPr>
          <m:t>β</m:t>
        </m:r>
        <m:d>
          <m:dPr>
            <m:begChr m:val=""/>
            <m:endChr m:val="⟩"/>
            <m:ctrlPr>
              <w:rPr>
                <w:rFonts w:ascii="Cambria Math" w:hAnsi="Cambria Math"/>
              </w:rPr>
            </m:ctrlPr>
          </m:dPr>
          <m:e>
            <m:r>
              <m:rPr>
                <m:sty m:val="p"/>
              </m:rPr>
              <w:rPr>
                <w:rFonts w:ascii="Cambria Math" w:hAnsi="Cambria Math"/>
              </w:rPr>
              <m:t>|1</m:t>
            </m:r>
          </m:e>
        </m:d>
      </m:oMath>
      <w:r w:rsidR="00F355DE" w:rsidRPr="00F82D4C">
        <w:rPr>
          <w:rFonts w:ascii="Times New Roman" w:hAnsi="Times New Roman"/>
        </w:rPr>
        <w:t>.</w:t>
      </w:r>
      <w:r>
        <w:rPr>
          <w:rFonts w:ascii="Times New Roman" w:hAnsi="Times New Roman"/>
        </w:rPr>
        <w:tab/>
        <w:t>(6)</w:t>
      </w:r>
    </w:p>
    <w:p w14:paraId="6C662326" w14:textId="77777777" w:rsidR="004E1AAD" w:rsidRDefault="00F355DE" w:rsidP="00F82D4C">
      <w:pPr>
        <w:pStyle w:val="IEEEBody"/>
        <w:rPr>
          <w:rFonts w:eastAsiaTheme="minorEastAsia"/>
        </w:rPr>
      </w:pPr>
      <w:r w:rsidRPr="00F82D4C">
        <w:t xml:space="preserve">We find the probability amplitudes that a qubit is measured as a 0 or 1 given the probability amplitudes of these coefficients:  </w:t>
      </w:r>
    </w:p>
    <w:p w14:paraId="255F6CFB" w14:textId="77777777" w:rsidR="00F355DE" w:rsidRPr="004E1AAD" w:rsidRDefault="004E1AAD" w:rsidP="004E1AAD">
      <w:pPr>
        <w:pStyle w:val="IEEEEquations"/>
      </w:pPr>
      <w:r>
        <w:rPr>
          <w:rFonts w:ascii="Times New Roman" w:eastAsiaTheme="minorEastAsia" w:hAnsi="Times New Roman" w:cs="Times New Roman"/>
        </w:rPr>
        <w:tab/>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and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 xml:space="preserve">, where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w:r w:rsidR="00F355DE" w:rsidRPr="00F82D4C">
        <w:t></w:t>
      </w:r>
      <w:r w:rsidR="00F355DE" w:rsidRPr="00F82D4C">
        <w:fldChar w:fldCharType="begin"/>
      </w:r>
      <w:r w:rsidR="00023BA7">
        <w:instrText xml:space="preserve"> ADDIN ZOTERO_ITEM CSL_CITATION {"citationID":"eUXqSq4R","properties":{"formattedCitation":"[27]","plainCitation":"[27]","noteIndex":0},"citationItems":[{"id":176,"uris":["http://zotero.org/groups/2336266/items/VUXYVMXM"],"uri":["http://zotero.org/groups/2336266/items/VUXYVMXM"],"itemData":{"id":176,"type":"webpage","title":"Quantum computing at Microsoft","URL":"https://blogs.msdn.microsoft.com/uk_faculty_connection/2018/02/06/introduction-to-quantum-computing/","author":[{"family":"Ramanan","given":"Anita"}],"accessed":{"date-parts":[["2019",6,25]]}}}],"schema":"https://github.com/citation-style-language/schema/raw/master/csl-citation.json"} </w:instrText>
      </w:r>
      <w:r w:rsidR="00F355DE" w:rsidRPr="00F82D4C">
        <w:fldChar w:fldCharType="separate"/>
      </w:r>
      <w:r w:rsidR="00023BA7" w:rsidRPr="00023BA7">
        <w:t>[27]</w:t>
      </w:r>
      <w:r w:rsidR="00F355DE" w:rsidRPr="00F82D4C">
        <w:fldChar w:fldCharType="end"/>
      </w:r>
      <w:r w:rsidR="00F355DE" w:rsidRPr="00F82D4C">
        <w:t></w:t>
      </w:r>
      <w:r>
        <w:tab/>
      </w:r>
      <w:r>
        <w:t></w:t>
      </w:r>
      <w:r>
        <w:t></w:t>
      </w:r>
      <w:r>
        <w:t></w:t>
      </w:r>
    </w:p>
    <w:p w14:paraId="58E49C8B" w14:textId="77777777" w:rsidR="004E1AAD" w:rsidRPr="004E1AAD" w:rsidRDefault="004E1AAD" w:rsidP="004E1AAD">
      <w:pPr>
        <w:pStyle w:val="IEEEAppendixHead"/>
      </w:pPr>
      <w:r>
        <w:t>Appendix B</w:t>
      </w:r>
    </w:p>
    <w:p w14:paraId="555665A6" w14:textId="77777777" w:rsidR="00F355DE" w:rsidRPr="00F82D4C" w:rsidRDefault="00F355DE" w:rsidP="004E1AAD">
      <w:pPr>
        <w:pStyle w:val="IEEEAppendixSubhead"/>
      </w:pPr>
      <w:r w:rsidRPr="00F82D4C">
        <w:t>Quantum Gates</w:t>
      </w:r>
    </w:p>
    <w:p w14:paraId="6E867362" w14:textId="77777777" w:rsidR="00F355DE" w:rsidRPr="00F82D4C" w:rsidRDefault="00F355DE" w:rsidP="004E1AAD">
      <w:pPr>
        <w:pStyle w:val="Heading2"/>
        <w:numPr>
          <w:ilvl w:val="1"/>
          <w:numId w:val="29"/>
        </w:numPr>
      </w:pPr>
      <w:r w:rsidRPr="00F82D4C">
        <w:t>Hadamard Gate</w:t>
      </w:r>
    </w:p>
    <w:p w14:paraId="37056DE3" w14:textId="77777777" w:rsidR="00F355DE" w:rsidRPr="00F82D4C" w:rsidRDefault="00F355DE" w:rsidP="00F82D4C">
      <w:pPr>
        <w:pStyle w:val="IEEEBody"/>
      </w:pPr>
      <w:r w:rsidRPr="00F82D4C">
        <w:t>The Hadamard gate acts to superpose the state of a qubit, giving equal probability that the qubit is measured as either 0 or 1 [2].</w:t>
      </w:r>
    </w:p>
    <w:p w14:paraId="66557DE5" w14:textId="77777777" w:rsidR="004E1AAD" w:rsidRDefault="00F355DE" w:rsidP="004E1AAD">
      <w:pPr>
        <w:pStyle w:val="IEEEBullettedList"/>
      </w:pPr>
      <w:r w:rsidRPr="00F82D4C">
        <w:t xml:space="preserve">Hadamard Gate: </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mr>
            </m:m>
          </m:e>
        </m:d>
      </m:oMath>
    </w:p>
    <w:p w14:paraId="78CBB1A0" w14:textId="77777777" w:rsidR="00F355DE" w:rsidRPr="00F82D4C" w:rsidRDefault="00F355DE" w:rsidP="00F82D4C">
      <w:pPr>
        <w:pStyle w:val="IEEEBody"/>
      </w:pPr>
      <w:r w:rsidRPr="00F82D4C">
        <w:t xml:space="preserve">When applied to a qubit of either the </w:t>
      </w:r>
      <m:oMath>
        <m:d>
          <m:dPr>
            <m:begChr m:val=""/>
            <m:endChr m:val="⟩"/>
            <m:ctrlPr>
              <w:rPr>
                <w:rFonts w:ascii="Cambria Math" w:hAnsi="Cambria Math"/>
                <w:i/>
              </w:rPr>
            </m:ctrlPr>
          </m:dPr>
          <m:e>
            <m:r>
              <w:rPr>
                <w:rFonts w:ascii="Cambria Math" w:hAnsi="Cambria Math"/>
              </w:rPr>
              <m:t>|0</m:t>
            </m:r>
          </m:e>
        </m:d>
      </m:oMath>
      <w:r w:rsidRPr="00F82D4C">
        <w:t xml:space="preserve"> or </w:t>
      </w:r>
      <m:oMath>
        <m:d>
          <m:dPr>
            <m:begChr m:val=""/>
            <m:endChr m:val="⟩"/>
            <m:ctrlPr>
              <w:rPr>
                <w:rFonts w:ascii="Cambria Math" w:hAnsi="Cambria Math"/>
                <w:i/>
              </w:rPr>
            </m:ctrlPr>
          </m:dPr>
          <m:e>
            <m:r>
              <w:rPr>
                <w:rFonts w:ascii="Cambria Math" w:hAnsi="Cambria Math"/>
              </w:rPr>
              <m:t>|1</m:t>
            </m:r>
          </m:e>
        </m:d>
      </m:oMath>
      <w:r w:rsidRPr="00F82D4C">
        <w:t xml:space="preserve"> basis vectors:</w:t>
      </w:r>
    </w:p>
    <w:p w14:paraId="396A357F" w14:textId="77777777" w:rsidR="00F355DE" w:rsidRPr="00F82D4C" w:rsidRDefault="004E1AAD" w:rsidP="004E1AAD">
      <w:pPr>
        <w:pStyle w:val="IEEEEquations"/>
        <w:ind w:firstLine="0"/>
        <w:rPr>
          <w:rFonts w:ascii="Times New Roman" w:hAnsi="Times New Roman"/>
        </w:rPr>
      </w:pPr>
      <w:r>
        <w:rPr>
          <w:rFonts w:ascii="Times New Roman" w:eastAsiaTheme="minorEastAsia" w:hAnsi="Times New Roman" w:cs="Times New Roman"/>
        </w:rPr>
        <w:tab/>
      </w:r>
      <m:oMath>
        <m:r>
          <w:rPr>
            <w:rFonts w:ascii="Cambria Math" w:hAnsi="Cambria Math"/>
          </w:rPr>
          <m:t>H</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00F355DE" w:rsidRPr="00F82D4C">
        <w:rPr>
          <w:rFonts w:ascii="Times New Roman" w:hAnsi="Times New Roman"/>
        </w:rPr>
        <w:t>;</w:t>
      </w:r>
      <w:r>
        <w:rPr>
          <w:rFonts w:ascii="Times New Roman" w:hAnsi="Times New Roman"/>
        </w:rPr>
        <w:tab/>
        <w:t>(8)</w:t>
      </w:r>
    </w:p>
    <w:p w14:paraId="3A93120B" w14:textId="77777777" w:rsidR="00F355DE" w:rsidRPr="00F82D4C" w:rsidRDefault="004E1AAD" w:rsidP="004E1AAD">
      <w:pPr>
        <w:pStyle w:val="IEEEEquations"/>
        <w:ind w:firstLine="0"/>
        <w:rPr>
          <w:rFonts w:ascii="Times New Roman" w:hAnsi="Times New Roman"/>
        </w:rPr>
      </w:pPr>
      <w:r>
        <w:rPr>
          <w:rFonts w:ascii="Times New Roman" w:eastAsiaTheme="minorEastAsia" w:hAnsi="Times New Roman"/>
        </w:rPr>
        <w:tab/>
      </w:r>
      <m:oMath>
        <m:r>
          <w:rPr>
            <w:rFonts w:ascii="Cambria Math" w:hAnsi="Cambria Math"/>
          </w:rPr>
          <m:t>H</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00F355DE" w:rsidRPr="00F82D4C">
        <w:rPr>
          <w:rFonts w:ascii="Times New Roman" w:hAnsi="Times New Roman"/>
        </w:rPr>
        <w:t>.</w:t>
      </w:r>
      <w:r>
        <w:rPr>
          <w:rFonts w:ascii="Times New Roman" w:hAnsi="Times New Roman"/>
        </w:rPr>
        <w:tab/>
        <w:t>(9)</w:t>
      </w:r>
    </w:p>
    <w:p w14:paraId="3727FFB8" w14:textId="77777777" w:rsidR="00F41F68" w:rsidRDefault="00F355DE" w:rsidP="00F41F68">
      <w:pPr>
        <w:pStyle w:val="IEEEBody"/>
      </w:pPr>
      <w:r w:rsidRPr="00F82D4C">
        <w:t xml:space="preserve">Likewise, we can refer to the superposed state produced as the Hadamard basis vectors </w:t>
      </w:r>
      <m:oMath>
        <m:r>
          <w:rPr>
            <w:rFonts w:ascii="Cambria Math" w:hAnsi="Cambria Math"/>
          </w:rPr>
          <m:t>|</m:t>
        </m:r>
        <m:d>
          <m:dPr>
            <m:begChr m:val=""/>
            <m:endChr m:val="⟩"/>
            <m:ctrlPr>
              <w:rPr>
                <w:rFonts w:ascii="Cambria Math" w:hAnsi="Cambria Math"/>
                <w:i/>
              </w:rPr>
            </m:ctrlPr>
          </m:dPr>
          <m:e>
            <m:r>
              <w:rPr>
                <w:rFonts w:ascii="Cambria Math" w:hAnsi="Cambria Math"/>
              </w:rPr>
              <m:t>+</m:t>
            </m:r>
          </m:e>
        </m:d>
      </m:oMath>
      <w:r w:rsidRPr="00F82D4C">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m:t>
            </m:r>
          </m:e>
        </m:d>
      </m:oMath>
      <w:r w:rsidRPr="00F82D4C">
        <w:t>:</w:t>
      </w:r>
    </w:p>
    <w:p w14:paraId="148A19E0" w14:textId="77777777" w:rsidR="00F355DE" w:rsidRPr="00F82D4C" w:rsidRDefault="00F41F68" w:rsidP="00F41F68">
      <w:pPr>
        <w:pStyle w:val="IEEEEquations"/>
        <w:ind w:firstLine="0"/>
        <w:rPr>
          <w:rFonts w:ascii="Times New Roman" w:hAnsi="Times New Roman"/>
        </w:rPr>
      </w:pPr>
      <w:r>
        <w:rPr>
          <w:rFonts w:ascii="Times New Roman" w:eastAsiaTheme="minorEastAsia" w:hAnsi="Times New Roman" w:cs="Times New Roman"/>
        </w:rPr>
        <w:tab/>
      </w: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d>
          <m:dPr>
            <m:beg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oMath>
      <w:r>
        <w:rPr>
          <w:rFonts w:ascii="Times New Roman" w:eastAsiaTheme="minorEastAsia" w:hAnsi="Times New Roman"/>
        </w:rPr>
        <w:tab/>
        <w:t>(10)</w:t>
      </w:r>
    </w:p>
    <w:p w14:paraId="110F6CA9" w14:textId="77777777" w:rsidR="00F355DE" w:rsidRPr="00F82D4C" w:rsidRDefault="00F41F68" w:rsidP="00F41F68">
      <w:pPr>
        <w:pStyle w:val="IEEEEquations"/>
        <w:rPr>
          <w:rFonts w:ascii="Times New Roman" w:hAnsi="Times New Roman"/>
        </w:rPr>
      </w:pPr>
      <w:r>
        <w:rPr>
          <w:rFonts w:ascii="Times New Roman" w:eastAsiaTheme="minorEastAsia" w:hAnsi="Times New Roman"/>
        </w:rPr>
        <w:tab/>
      </w: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oMath>
      <w:r>
        <w:rPr>
          <w:rFonts w:ascii="Times New Roman" w:eastAsiaTheme="minorEastAsia" w:hAnsi="Times New Roman"/>
        </w:rPr>
        <w:tab/>
        <w:t>(11)</w:t>
      </w:r>
    </w:p>
    <w:p w14:paraId="17C85169" w14:textId="77777777" w:rsidR="00F355DE" w:rsidRPr="00F82D4C" w:rsidRDefault="00F355DE" w:rsidP="00F41F68">
      <w:pPr>
        <w:pStyle w:val="IEEE-Subhead"/>
      </w:pPr>
      <w:r w:rsidRPr="00F82D4C">
        <w:t>Pauli-X Gate</w:t>
      </w:r>
    </w:p>
    <w:p w14:paraId="7AE7DD97" w14:textId="77777777" w:rsidR="00F41F68" w:rsidRDefault="00F355DE" w:rsidP="00F82D4C">
      <w:pPr>
        <w:pStyle w:val="IEEEBody"/>
      </w:pPr>
      <w:r w:rsidRPr="00F82D4C">
        <w:t xml:space="preserve">The Pauli-X gate is the equivalent of a not-gate in classical computers, and acts to invert the values of the </w:t>
      </w:r>
      <m:oMath>
        <m:d>
          <m:dPr>
            <m:begChr m:val=""/>
            <m:endChr m:val="⟩"/>
            <m:ctrlPr>
              <w:rPr>
                <w:rFonts w:ascii="Cambria Math" w:hAnsi="Cambria Math"/>
                <w:i/>
              </w:rPr>
            </m:ctrlPr>
          </m:dPr>
          <m:e>
            <m:r>
              <w:rPr>
                <w:rFonts w:ascii="Cambria Math" w:hAnsi="Cambria Math"/>
              </w:rPr>
              <m:t>|0</m:t>
            </m:r>
          </m:e>
        </m:d>
      </m:oMath>
      <w:r w:rsidRPr="00F82D4C">
        <w:t xml:space="preserve"> and </w:t>
      </w:r>
      <m:oMath>
        <m:d>
          <m:dPr>
            <m:begChr m:val=""/>
            <m:endChr m:val="⟩"/>
            <m:ctrlPr>
              <w:rPr>
                <w:rFonts w:ascii="Cambria Math" w:hAnsi="Cambria Math"/>
                <w:i/>
              </w:rPr>
            </m:ctrlPr>
          </m:dPr>
          <m:e>
            <m:r>
              <w:rPr>
                <w:rFonts w:ascii="Cambria Math" w:hAnsi="Cambria Math"/>
              </w:rPr>
              <m:t>|1</m:t>
            </m:r>
          </m:e>
        </m:d>
      </m:oMath>
      <w:r w:rsidRPr="00F82D4C">
        <w:t xml:space="preserve"> states on a single qubit.</w:t>
      </w:r>
    </w:p>
    <w:p w14:paraId="2C2CEFC1" w14:textId="77777777" w:rsidR="00F355DE" w:rsidRPr="00F82D4C" w:rsidRDefault="00F355DE" w:rsidP="00F41F68">
      <w:pPr>
        <w:pStyle w:val="IEEEBullettedList"/>
      </w:pPr>
      <w:r w:rsidRPr="00F82D4C">
        <w:t xml:space="preserve">Pauli-X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52F6895E" w14:textId="77777777" w:rsidR="00F41F68" w:rsidRPr="00F41F68" w:rsidRDefault="00F355DE" w:rsidP="00F41F68">
      <w:pPr>
        <w:pStyle w:val="IEEEBody"/>
        <w:ind w:firstLine="0"/>
        <w:rPr>
          <w:lang w:val="en-US"/>
        </w:rPr>
      </w:pPr>
      <w:r w:rsidRPr="00F82D4C">
        <w:t>It is the case then that</w:t>
      </w:r>
      <w:r w:rsidR="00F41F68">
        <w:rPr>
          <w:lang w:val="en-US"/>
        </w:rPr>
        <w:t>:</w:t>
      </w:r>
    </w:p>
    <w:p w14:paraId="5700B536" w14:textId="77777777" w:rsidR="00F355DE" w:rsidRPr="00F41F68" w:rsidRDefault="00F41F68" w:rsidP="00F41F68">
      <w:pPr>
        <w:pStyle w:val="IEEEEquations"/>
        <w:ind w:firstLine="0"/>
        <w:rPr>
          <w:rFonts w:ascii="Times New Roman" w:hAnsi="Times New Roman"/>
        </w:rPr>
      </w:pPr>
      <w:r>
        <w:rPr>
          <w:rFonts w:ascii="Times New Roman" w:eastAsiaTheme="minorEastAsia" w:hAnsi="Times New Roman" w:cs="Times New Roman"/>
        </w:rPr>
        <w:tab/>
      </w:r>
      <m:oMath>
        <m: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0</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e>
              </m:mr>
            </m:m>
          </m:e>
        </m:d>
      </m:oMath>
      <w:r w:rsidR="00F355DE" w:rsidRPr="00F82D4C">
        <w:rPr>
          <w:rFonts w:ascii="Times New Roman" w:hAnsi="Times New Roman"/>
        </w:rPr>
        <w:t>.</w:t>
      </w:r>
      <w:r>
        <w:rPr>
          <w:rFonts w:ascii="Times New Roman" w:hAnsi="Times New Roman"/>
        </w:rPr>
        <w:tab/>
        <w:t>(12)</w:t>
      </w:r>
    </w:p>
    <w:p w14:paraId="5134BF31" w14:textId="77777777" w:rsidR="00F355DE" w:rsidRPr="00F82D4C" w:rsidRDefault="00F355DE" w:rsidP="00F41F68">
      <w:pPr>
        <w:pStyle w:val="IEEE-Subhead"/>
      </w:pPr>
      <w:r w:rsidRPr="00F82D4C">
        <w:t>Controlled Gates</w:t>
      </w:r>
    </w:p>
    <w:p w14:paraId="6F97AE30" w14:textId="77777777" w:rsidR="00F41F68" w:rsidRDefault="00F355DE" w:rsidP="00F82D4C">
      <w:pPr>
        <w:pStyle w:val="IEEEBody"/>
      </w:pPr>
      <w:r w:rsidRPr="00F82D4C">
        <w:t xml:space="preserve">Controlled gates require two qubits wherein </w:t>
      </w:r>
      <w:r w:rsidR="00F41F68">
        <w:rPr>
          <w:lang w:val="en-US"/>
        </w:rPr>
        <w:t>one</w:t>
      </w:r>
      <w:r w:rsidRPr="00F82D4C">
        <w:t xml:space="preserve"> of the qubits acts as the control, while the other is being acted upon. A Controlled gate is notated as </w:t>
      </w:r>
      <m:oMath>
        <m:r>
          <m:rPr>
            <m:sty m:val="p"/>
          </m:rPr>
          <w:rPr>
            <w:rFonts w:ascii="Cambria Math" w:hAnsi="Cambria Math"/>
          </w:rPr>
          <m:t>Λ</m:t>
        </m:r>
        <m:d>
          <m:dPr>
            <m:ctrlPr>
              <w:rPr>
                <w:rFonts w:ascii="Cambria Math" w:hAnsi="Cambria Math"/>
                <w:i/>
              </w:rPr>
            </m:ctrlPr>
          </m:dPr>
          <m:e>
            <m:r>
              <m:rPr>
                <m:scr m:val="double-struck"/>
              </m:rPr>
              <w:rPr>
                <w:rFonts w:ascii="Cambria Math" w:hAnsi="Cambria Math"/>
              </w:rPr>
              <m:t>G</m:t>
            </m:r>
          </m:e>
        </m:d>
      </m:oMath>
      <w:r w:rsidRPr="00F82D4C">
        <w:t xml:space="preserve">, where </w:t>
      </w:r>
      <m:oMath>
        <m:r>
          <m:rPr>
            <m:scr m:val="double-struck"/>
          </m:rPr>
          <w:rPr>
            <w:rFonts w:ascii="Cambria Math" w:hAnsi="Cambria Math"/>
          </w:rPr>
          <m:t>G</m:t>
        </m:r>
      </m:oMath>
      <w:r w:rsidRPr="00F82D4C">
        <w:t xml:space="preserve"> is the gate to be controlled </w:t>
      </w:r>
      <w:r w:rsidRPr="00F82D4C">
        <w:fldChar w:fldCharType="begin"/>
      </w:r>
      <w:r w:rsidR="00023BA7">
        <w:instrText xml:space="preserve"> ADDIN ZOTERO_ITEM CSL_CITATION {"citationID":"QnzGaD8m","properties":{"formattedCitation":"[28]","plainCitation":"[28]","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Pr="00F82D4C">
        <w:fldChar w:fldCharType="separate"/>
      </w:r>
      <w:r w:rsidR="00023BA7" w:rsidRPr="00023BA7">
        <w:t>[28]</w:t>
      </w:r>
      <w:r w:rsidRPr="00F82D4C">
        <w:fldChar w:fldCharType="end"/>
      </w:r>
      <w:r w:rsidRPr="00F82D4C">
        <w:t xml:space="preserve">. In its generalized form, a controlled gate is constructed as: </w:t>
      </w:r>
    </w:p>
    <w:p w14:paraId="29025D27" w14:textId="77777777" w:rsidR="00F41F68" w:rsidRDefault="00F41F68" w:rsidP="00F41F68">
      <w:pPr>
        <w:pStyle w:val="IEEEEquations"/>
      </w:pPr>
      <w:r>
        <w:rPr>
          <w:rFonts w:ascii="Times New Roman" w:eastAsiaTheme="minorEastAsia" w:hAnsi="Times New Roman" w:cs="Times New Roman"/>
        </w:rPr>
        <w:tab/>
      </w:r>
      <m:oMath>
        <m:r>
          <m:rPr>
            <m:sty m:val="p"/>
          </m:rPr>
          <w:rPr>
            <w:rFonts w:ascii="Cambria Math" w:hAnsi="Cambria Math"/>
          </w:rPr>
          <m:t>Λ</m:t>
        </m:r>
        <m:d>
          <m:dPr>
            <m:ctrlPr>
              <w:rPr>
                <w:rFonts w:ascii="Cambria Math" w:hAnsi="Cambria Math"/>
                <w:i/>
              </w:rPr>
            </m:ctrlPr>
          </m:dPr>
          <m:e>
            <m:r>
              <m:rPr>
                <m:scr m:val="double-struck"/>
              </m:rPr>
              <w:rPr>
                <w:rFonts w:ascii="Cambria Math" w:hAnsi="Cambria Math"/>
              </w:rPr>
              <m:t>G</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r>
              <m:rPr>
                <m:scr m:val="double-struck"/>
              </m:rPr>
              <w:rPr>
                <w:rFonts w:ascii="Cambria Math" w:hAnsi="Cambria Math"/>
              </w:rPr>
              <m:t xml:space="preserve">I+ </m:t>
            </m:r>
            <m:d>
              <m:dPr>
                <m:begChr m:val=""/>
                <m:endChr m:val="⟩"/>
                <m:ctrlPr>
                  <w:rPr>
                    <w:rFonts w:ascii="Cambria Math" w:hAnsi="Cambria Math"/>
                    <w:i/>
                  </w:rPr>
                </m:ctrlPr>
              </m:dPr>
              <m:e>
                <m:r>
                  <w:rPr>
                    <w:rFonts w:ascii="Cambria Math" w:hAnsi="Cambria Math"/>
                  </w:rPr>
                  <m:t>|1</m:t>
                </m:r>
              </m:e>
            </m:d>
            <m:d>
              <m:dPr>
                <m:begChr m:val="⟨"/>
                <m:endChr m:val=""/>
                <m:ctrlPr>
                  <w:rPr>
                    <w:rFonts w:ascii="Cambria Math" w:hAnsi="Cambria Math"/>
                    <w:i/>
                  </w:rPr>
                </m:ctrlPr>
              </m:dPr>
              <m:e>
                <m:r>
                  <w:rPr>
                    <w:rFonts w:ascii="Cambria Math" w:hAnsi="Cambria Math"/>
                  </w:rPr>
                  <m:t>1|⊗</m:t>
                </m:r>
                <m:r>
                  <m:rPr>
                    <m:scr m:val="double-struck"/>
                  </m:rPr>
                  <w:rPr>
                    <w:rFonts w:ascii="Cambria Math" w:hAnsi="Cambria Math"/>
                  </w:rPr>
                  <m:t>G</m:t>
                </m:r>
              </m:e>
            </m:d>
          </m:e>
        </m:d>
      </m:oMath>
      <w:r w:rsidR="00F355DE" w:rsidRPr="00F82D4C">
        <w:t></w:t>
      </w:r>
      <w:r w:rsidR="00F355DE" w:rsidRPr="00F82D4C">
        <w:fldChar w:fldCharType="begin"/>
      </w:r>
      <w:r w:rsidR="00023BA7">
        <w:instrText xml:space="preserve"> ADDIN ZOTERO_ITEM CSL_CITATION {"citationID":"YkWOYTOx","properties":{"formattedCitation":"[29]","plainCitation":"[29]","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00F355DE" w:rsidRPr="00F82D4C">
        <w:fldChar w:fldCharType="separate"/>
      </w:r>
      <w:r w:rsidR="00023BA7" w:rsidRPr="00023BA7">
        <w:t>[29]</w:t>
      </w:r>
      <w:r w:rsidR="00F355DE" w:rsidRPr="00F82D4C">
        <w:fldChar w:fldCharType="end"/>
      </w:r>
      <w:r w:rsidR="00F355DE" w:rsidRPr="00F82D4C">
        <w:t></w:t>
      </w:r>
      <w:r>
        <w:tab/>
      </w:r>
      <w:r>
        <w:t></w:t>
      </w:r>
      <w:r>
        <w:t></w:t>
      </w:r>
      <w:r>
        <w:t></w:t>
      </w:r>
      <w:r>
        <w:t></w:t>
      </w:r>
    </w:p>
    <w:p w14:paraId="5ABC626E" w14:textId="77777777" w:rsidR="00F355DE" w:rsidRPr="00F41F68" w:rsidRDefault="00F41F68" w:rsidP="00F41F68">
      <w:pPr>
        <w:pStyle w:val="IEEEEquations"/>
        <w:ind w:firstLine="0"/>
      </w:pPr>
      <w:r>
        <w:rPr>
          <w:rFonts w:eastAsiaTheme="minorEastAsia"/>
        </w:rPr>
        <w:tab/>
      </w:r>
      <m:oMath>
        <m:r>
          <m:rPr>
            <m:sty m:val="p"/>
          </m:rPr>
          <w:rPr>
            <w:rFonts w:ascii="Cambria Math" w:eastAsiaTheme="minorEastAsia" w:hAnsi="Cambria Math"/>
          </w:rPr>
          <m:t>Λ</m:t>
        </m:r>
        <m:d>
          <m:dPr>
            <m:ctrlPr>
              <w:rPr>
                <w:rFonts w:ascii="Cambria Math" w:eastAsiaTheme="minorEastAsia" w:hAnsi="Cambria Math"/>
              </w:rPr>
            </m:ctrlPr>
          </m:dPr>
          <m:e>
            <m:r>
              <m:rPr>
                <m:scr m:val="double-struck"/>
                <m:sty m:val="p"/>
              </m:rPr>
              <w:rPr>
                <w:rFonts w:ascii="Cambria Math" w:eastAsiaTheme="minorEastAsia" w:hAnsi="Cambria Math"/>
              </w:rPr>
              <m:t>G</m:t>
            </m:r>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eastAsiaTheme="minorEastAsia" w:hAnsi="Cambria Math"/>
                    </w:rPr>
                    <m:t>0</m:t>
                  </m:r>
                </m:e>
                <m:e>
                  <m:r>
                    <m:rPr>
                      <m:sty m:val="p"/>
                    </m:rPr>
                    <w:rPr>
                      <w:rFonts w:ascii="Cambria Math" w:eastAsiaTheme="minorEastAsia"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11</m:t>
                      </m:r>
                    </m:sub>
                  </m:sSub>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12</m:t>
                      </m:r>
                    </m:sub>
                  </m:sSub>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21</m:t>
                      </m:r>
                    </m:sub>
                  </m:sSub>
                  <m:ctrlPr>
                    <w:rPr>
                      <w:rFonts w:ascii="Cambria Math" w:hAnsi="Cambria Math"/>
                    </w:rPr>
                  </m:ctrlPr>
                </m:e>
                <m:e>
                  <m:sSub>
                    <m:sSubPr>
                      <m:ctrlPr>
                        <w:rPr>
                          <w:rFonts w:ascii="Cambria Math" w:hAnsi="Cambria Math"/>
                        </w:rPr>
                      </m:ctrlPr>
                    </m:sSubPr>
                    <m:e>
                      <m:r>
                        <m:rPr>
                          <m:scr m:val="double-struck"/>
                          <m:sty m:val="p"/>
                        </m:rPr>
                        <w:rPr>
                          <w:rFonts w:ascii="Cambria Math" w:eastAsiaTheme="minorEastAsia" w:hAnsi="Cambria Math"/>
                        </w:rPr>
                        <m:t>G</m:t>
                      </m:r>
                    </m:e>
                    <m:sub>
                      <m:r>
                        <m:rPr>
                          <m:sty m:val="p"/>
                        </m:rPr>
                        <w:rPr>
                          <w:rFonts w:ascii="Cambria Math" w:hAnsi="Cambria Math"/>
                        </w:rPr>
                        <m:t>22</m:t>
                      </m:r>
                    </m:sub>
                  </m:sSub>
                </m:e>
              </m:mr>
            </m:m>
          </m:e>
        </m:d>
      </m:oMath>
      <w:r>
        <w:rPr>
          <w:rFonts w:eastAsiaTheme="minorEastAsia"/>
        </w:rPr>
        <w:t></w:t>
      </w:r>
      <w:r>
        <w:rPr>
          <w:rFonts w:eastAsiaTheme="minorEastAsia"/>
        </w:rPr>
        <w:tab/>
      </w:r>
      <w:r>
        <w:rPr>
          <w:rFonts w:eastAsiaTheme="minorEastAsia"/>
        </w:rPr>
        <w:t></w:t>
      </w:r>
      <w:r>
        <w:rPr>
          <w:rFonts w:eastAsiaTheme="minorEastAsia"/>
        </w:rPr>
        <w:t></w:t>
      </w:r>
      <w:r>
        <w:rPr>
          <w:rFonts w:eastAsiaTheme="minorEastAsia"/>
        </w:rPr>
        <w:t></w:t>
      </w:r>
      <w:r>
        <w:rPr>
          <w:rFonts w:eastAsiaTheme="minorEastAsia"/>
        </w:rPr>
        <w:t></w:t>
      </w:r>
    </w:p>
    <w:p w14:paraId="0818F7D2" w14:textId="77777777" w:rsidR="00F355DE" w:rsidRPr="00F82D4C" w:rsidRDefault="00F355DE" w:rsidP="00F82D4C">
      <w:pPr>
        <w:pStyle w:val="IEEEBody"/>
      </w:pPr>
      <w:r w:rsidRPr="00F82D4C">
        <w:lastRenderedPageBreak/>
        <w:t>The effect is that the controlled gate only acts on the 2</w:t>
      </w:r>
      <w:r w:rsidRPr="00F82D4C">
        <w:rPr>
          <w:vertAlign w:val="superscript"/>
        </w:rPr>
        <w:t>nd</w:t>
      </w:r>
      <w:r w:rsidRPr="00F82D4C">
        <w:t xml:space="preserve"> qubit if the control qubit’s state is 1, and has no effect if the control qubit’s state is 0.</w:t>
      </w:r>
    </w:p>
    <w:p w14:paraId="40E7EF4F" w14:textId="77777777" w:rsidR="00F355DE" w:rsidRPr="00F82D4C" w:rsidRDefault="00F355DE" w:rsidP="00F82D4C">
      <w:pPr>
        <w:pStyle w:val="IEEEBody"/>
      </w:pPr>
      <w:r w:rsidRPr="00F82D4C">
        <w:t xml:space="preserve">The Controlled-Not gate (CNOT or </w:t>
      </w:r>
      <m:oMath>
        <m:r>
          <m:rPr>
            <m:sty m:val="p"/>
          </m:rPr>
          <w:rPr>
            <w:rFonts w:ascii="Cambria Math" w:hAnsi="Cambria Math"/>
          </w:rPr>
          <m:t>Λ</m:t>
        </m:r>
        <m:r>
          <w:rPr>
            <w:rFonts w:ascii="Cambria Math" w:hAnsi="Cambria Math"/>
          </w:rPr>
          <m:t>(X)</m:t>
        </m:r>
      </m:oMath>
      <w:r w:rsidRPr="00F82D4C">
        <w:t>) then takes the form:</w:t>
      </w:r>
    </w:p>
    <w:p w14:paraId="1CD47022" w14:textId="77777777" w:rsidR="00F355DE" w:rsidRPr="00F82D4C" w:rsidRDefault="00F41F68" w:rsidP="00F41F68">
      <w:pPr>
        <w:pStyle w:val="IEEEEquations"/>
        <w:rPr>
          <w:rFonts w:ascii="Times New Roman" w:eastAsiaTheme="minorEastAsia" w:hAnsi="Times New Roman"/>
        </w:rPr>
      </w:pPr>
      <w:r>
        <w:rPr>
          <w:rFonts w:ascii="Times New Roman" w:eastAsiaTheme="minorEastAsia" w:hAnsi="Times New Roman" w:cs="Times New Roman"/>
        </w:rPr>
        <w:tab/>
      </w:r>
      <m:oMath>
        <m:r>
          <m:rPr>
            <m:sty m:val="p"/>
          </m:rPr>
          <w:rPr>
            <w:rFonts w:ascii="Cambria Math" w:eastAsiaTheme="minorEastAsia" w:hAnsi="Cambria Math"/>
          </w:rPr>
          <m:t>Λ(</m:t>
        </m:r>
        <m:r>
          <w:rPr>
            <w:rFonts w:ascii="Cambria Math" w:eastAsiaTheme="minorEastAsia" w:hAnsi="Cambria Math"/>
          </w:rPr>
          <m:t>X</m:t>
        </m:r>
        <m:r>
          <m:rPr>
            <m:sty m:val="p"/>
          </m:rP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e>
                <m:e>
                  <m:r>
                    <m:rPr>
                      <m:sty m:val="p"/>
                    </m:rPr>
                    <w:rPr>
                      <w:rFonts w:ascii="Cambria Math" w:eastAsiaTheme="minorEastAsia"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e>
              </m:mr>
            </m:m>
          </m:e>
        </m:d>
      </m:oMath>
      <w:r w:rsidR="00F355DE" w:rsidRPr="00F82D4C">
        <w:rPr>
          <w:rFonts w:ascii="Times New Roman" w:eastAsiaTheme="minorEastAsia" w:hAnsi="Times New Roman"/>
        </w:rPr>
        <w:t>.</w:t>
      </w:r>
      <w:r>
        <w:rPr>
          <w:rFonts w:ascii="Times New Roman" w:eastAsiaTheme="minorEastAsia" w:hAnsi="Times New Roman"/>
        </w:rPr>
        <w:tab/>
        <w:t>(15)</w:t>
      </w:r>
    </w:p>
    <w:p w14:paraId="1CDE984D" w14:textId="77777777" w:rsidR="00F355DE" w:rsidRPr="00F82D4C" w:rsidRDefault="00F355DE" w:rsidP="00F82D4C">
      <w:pPr>
        <w:pStyle w:val="IEEEBody"/>
      </w:pPr>
      <w:r w:rsidRPr="00F82D4C">
        <w:t xml:space="preserve">This gate then maps the following two-qubit system as: </w:t>
      </w:r>
    </w:p>
    <w:p w14:paraId="2285948C" w14:textId="77777777" w:rsidR="00F355DE" w:rsidRPr="00F41F68" w:rsidRDefault="00F355DE" w:rsidP="00F82D4C">
      <w:pPr>
        <w:pStyle w:val="IEEEBody"/>
      </w:pPr>
      <m:oMathPara>
        <m:oMathParaPr>
          <m:jc m:val="center"/>
        </m:oMathParaPr>
        <m:oMath>
          <m:d>
            <m:dPr>
              <m:begChr m:val=""/>
              <m:endChr m:val="⟩"/>
              <m:ctrlPr>
                <w:rPr>
                  <w:rFonts w:ascii="Cambria Math" w:hAnsi="Cambria Math"/>
                </w:rPr>
              </m:ctrlPr>
            </m:dPr>
            <m:e>
              <m:r>
                <m:rPr>
                  <m:sty m:val="p"/>
                </m:rPr>
                <w:rPr>
                  <w:rFonts w:ascii="Cambria Math" w:hAnsi="Cambria Math"/>
                </w:rPr>
                <m:t>|00</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|00</m:t>
              </m:r>
            </m:e>
          </m:d>
        </m:oMath>
      </m:oMathPara>
    </w:p>
    <w:p w14:paraId="79A078C7" w14:textId="77777777" w:rsidR="00F355DE" w:rsidRPr="00F41F68" w:rsidRDefault="00F355DE" w:rsidP="00F82D4C">
      <w:pPr>
        <w:pStyle w:val="IEEEBody"/>
      </w:pPr>
      <m:oMathPara>
        <m:oMathParaPr>
          <m:jc m:val="center"/>
        </m:oMathParaPr>
        <m:oMath>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|01</m:t>
              </m:r>
            </m:e>
          </m:d>
        </m:oMath>
      </m:oMathPara>
    </w:p>
    <w:p w14:paraId="1C4653CB" w14:textId="77777777" w:rsidR="00F355DE" w:rsidRPr="00F41F68" w:rsidRDefault="00F355DE" w:rsidP="00F82D4C">
      <w:pPr>
        <w:pStyle w:val="IEEEBody"/>
      </w:pPr>
      <m:oMathPara>
        <m:oMathParaPr>
          <m:jc m:val="center"/>
        </m:oMathParaPr>
        <m:oMath>
          <m:d>
            <m:dPr>
              <m:begChr m:val=""/>
              <m:endChr m:val="⟩"/>
              <m:ctrlPr>
                <w:rPr>
                  <w:rFonts w:ascii="Cambria Math" w:hAnsi="Cambria Math"/>
                </w:rPr>
              </m:ctrlPr>
            </m:dPr>
            <m:e>
              <m:r>
                <m:rPr>
                  <m:sty m:val="p"/>
                </m:rPr>
                <w:rPr>
                  <w:rFonts w:ascii="Cambria Math" w:hAnsi="Cambria Math"/>
                </w:rPr>
                <m:t>|10</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|11</m:t>
              </m:r>
            </m:e>
          </m:d>
        </m:oMath>
      </m:oMathPara>
    </w:p>
    <w:p w14:paraId="510962FE" w14:textId="77777777" w:rsidR="00F355DE" w:rsidRPr="00F41F68" w:rsidRDefault="00F355DE" w:rsidP="00F82D4C">
      <w:pPr>
        <w:pStyle w:val="IEEEBody"/>
      </w:pPr>
      <m:oMathPara>
        <m:oMathParaPr>
          <m:jc m:val="center"/>
        </m:oMathParaPr>
        <m:oMath>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|10</m:t>
              </m:r>
            </m:e>
          </m:d>
        </m:oMath>
      </m:oMathPara>
    </w:p>
    <w:p w14:paraId="702798B7" w14:textId="77777777" w:rsidR="00F355DE" w:rsidRPr="00F82D4C" w:rsidRDefault="00F355DE" w:rsidP="00F82D4C">
      <w:pPr>
        <w:pStyle w:val="IEEEBody"/>
      </w:pPr>
      <w:r w:rsidRPr="00F82D4C">
        <w:t>With the following as an example:</w:t>
      </w:r>
    </w:p>
    <w:p w14:paraId="3A1A9AA5" w14:textId="77777777" w:rsidR="00F355DE" w:rsidRPr="00F82D4C" w:rsidRDefault="00F41F68" w:rsidP="00F41F68">
      <w:pPr>
        <w:pStyle w:val="IEEEEquations"/>
        <w:rPr>
          <w:rFonts w:ascii="Times New Roman" w:hAnsi="Times New Roman"/>
        </w:rPr>
      </w:pPr>
      <w:r>
        <w:rPr>
          <w:rFonts w:ascii="Times New Roman" w:eastAsiaTheme="minorEastAsia" w:hAnsi="Times New Roman" w:cs="Times New Roman"/>
        </w:rPr>
        <w:tab/>
      </w:r>
      <m:oMath>
        <m:r>
          <m:rPr>
            <m:sty m:val="p"/>
          </m:rPr>
          <w:rPr>
            <w:rFonts w:ascii="Cambria Math" w:hAnsi="Cambria Math"/>
          </w:rPr>
          <m:t>Λ</m:t>
        </m:r>
        <m:d>
          <m:dPr>
            <m:ctrlPr>
              <w:rPr>
                <w:rFonts w:ascii="Cambria Math" w:hAnsi="Cambria Math"/>
              </w:rPr>
            </m:ctrlPr>
          </m:dPr>
          <m:e>
            <m:r>
              <w:rPr>
                <w:rFonts w:ascii="Cambria Math" w:hAnsi="Cambria Math"/>
              </w:rPr>
              <m:t>X</m:t>
            </m:r>
          </m:e>
        </m:d>
        <m:d>
          <m:dPr>
            <m:begChr m:val=""/>
            <m:endChr m:val="⟩"/>
            <m:ctrlPr>
              <w:rPr>
                <w:rFonts w:ascii="Cambria Math" w:hAnsi="Cambria Math"/>
              </w:rPr>
            </m:ctrlPr>
          </m:dPr>
          <m:e>
            <m:r>
              <m:rPr>
                <m:sty m:val="p"/>
              </m:rPr>
              <w:rPr>
                <w:rFonts w:ascii="Cambria Math" w:hAnsi="Cambria Math"/>
              </w:rPr>
              <m:t>|10</m:t>
            </m:r>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0</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rPr>
                  </m:ctrlPr>
                </m:e>
              </m:mr>
              <m:mr>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mr>
            </m:m>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oMath>
      <w:r>
        <w:rPr>
          <w:rFonts w:ascii="Times New Roman" w:eastAsiaTheme="minorEastAsia" w:hAnsi="Times New Roman"/>
        </w:rPr>
        <w:t>.</w:t>
      </w:r>
      <w:r>
        <w:rPr>
          <w:rFonts w:ascii="Times New Roman" w:eastAsiaTheme="minorEastAsia" w:hAnsi="Times New Roman"/>
        </w:rPr>
        <w:tab/>
        <w:t>(16)</w:t>
      </w:r>
    </w:p>
    <w:p w14:paraId="29AB70A7" w14:textId="77777777" w:rsidR="00F355DE" w:rsidRPr="00F82D4C" w:rsidRDefault="00F355DE" w:rsidP="00F82D4C">
      <w:pPr>
        <w:pStyle w:val="IEEEBody"/>
      </w:pPr>
    </w:p>
    <w:p w14:paraId="310D7FCD" w14:textId="77777777" w:rsidR="00F355DE" w:rsidRPr="00F82D4C" w:rsidRDefault="00F355DE" w:rsidP="00F41F68">
      <w:pPr>
        <w:pStyle w:val="IEEE-Subhead"/>
      </w:pPr>
      <w:r w:rsidRPr="00F82D4C">
        <w:t>Toffolli Gate</w:t>
      </w:r>
    </w:p>
    <w:p w14:paraId="6DEC99BC" w14:textId="77777777" w:rsidR="00F355DE" w:rsidRPr="00F82D4C" w:rsidRDefault="00F355DE" w:rsidP="00F82D4C">
      <w:pPr>
        <w:pStyle w:val="IEEEBody"/>
      </w:pPr>
      <w:r w:rsidRPr="00F82D4C">
        <w:t>The Toffolli Gate (a Controlled-Controlled-Not) Gate has the following form:</w:t>
      </w:r>
    </w:p>
    <w:p w14:paraId="28D2BF54" w14:textId="77777777" w:rsidR="00F355DE" w:rsidRPr="00F82D4C" w:rsidRDefault="00F41F68" w:rsidP="00F41F68">
      <w:pPr>
        <w:pStyle w:val="IEEEEquations"/>
        <w:rPr>
          <w:rFonts w:ascii="Times New Roman" w:eastAsiaTheme="minorEastAsia" w:hAnsi="Times New Roman"/>
        </w:rPr>
      </w:pPr>
      <w:r>
        <w:rPr>
          <w:rFonts w:ascii="Times New Roman" w:eastAsiaTheme="minorEastAsia" w:hAnsi="Times New Roman" w:cs="Times New Roman"/>
        </w:rPr>
        <w:tab/>
      </w:r>
      <m:oMath>
        <m:d>
          <m:dPr>
            <m:begChr m:val="["/>
            <m:endChr m:val="]"/>
            <m:ctrlPr>
              <w:rPr>
                <w:rFonts w:ascii="Cambria Math" w:eastAsiaTheme="minorEastAsia" w:hAnsi="Cambria Math"/>
              </w:rPr>
            </m:ctrlPr>
          </m:dPr>
          <m:e>
            <m:m>
              <m:mPr>
                <m:mcs>
                  <m:mc>
                    <m:mcPr>
                      <m:count m:val="8"/>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mr>
              <m:mr>
                <m:e>
                  <m:r>
                    <m:rPr>
                      <m:sty m:val="p"/>
                    </m:rPr>
                    <w:rPr>
                      <w:rFonts w:ascii="Cambria Math" w:hAnsi="Cambria Math"/>
                    </w:rPr>
                    <m:t>0</m:t>
                  </m:r>
                </m:e>
                <m:e>
                  <m:r>
                    <m:rPr>
                      <m:sty m:val="p"/>
                    </m:rPr>
                    <w:rPr>
                      <w:rFonts w:ascii="Cambria Math" w:eastAsiaTheme="minorEastAsia"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1</m:t>
                  </m:r>
                  <m:ctrlPr>
                    <w:rPr>
                      <w:rFonts w:ascii="Cambria Math" w:hAnsi="Cambria Math"/>
                    </w:rPr>
                  </m:ctrlPr>
                </m:e>
                <m:e>
                  <m:r>
                    <m:rPr>
                      <m:sty m:val="p"/>
                    </m:rPr>
                    <w:rPr>
                      <w:rFonts w:ascii="Cambria Math" w:hAnsi="Cambria Math"/>
                    </w:rPr>
                    <m:t>0</m:t>
                  </m:r>
                </m:e>
              </m:mr>
            </m:m>
          </m:e>
        </m:d>
      </m:oMath>
      <w:r w:rsidR="00F355DE" w:rsidRPr="00F82D4C">
        <w:rPr>
          <w:rFonts w:ascii="Times New Roman" w:eastAsiaTheme="minorEastAsia" w:hAnsi="Times New Roman"/>
        </w:rPr>
        <w:t>.</w:t>
      </w:r>
    </w:p>
    <w:p w14:paraId="3802C113" w14:textId="77777777" w:rsidR="00F355DE" w:rsidRPr="00F82D4C" w:rsidRDefault="00F355DE" w:rsidP="00F82D4C">
      <w:pPr>
        <w:pStyle w:val="IEEEBody"/>
      </w:pPr>
      <w:r w:rsidRPr="00F82D4C">
        <w:t>Similar to the Controlled Not gate, the Toffoli acts to switch the 3</w:t>
      </w:r>
      <w:r w:rsidRPr="00F82D4C">
        <w:rPr>
          <w:vertAlign w:val="superscript"/>
        </w:rPr>
        <w:t>rd</w:t>
      </w:r>
      <w:r w:rsidRPr="00F82D4C">
        <w:t xml:space="preserve"> bit iff the first and second bits are 1.</w:t>
      </w:r>
    </w:p>
    <w:bookmarkEnd w:id="1"/>
    <w:p w14:paraId="5CB5BB49" w14:textId="77777777" w:rsidR="00F82D4C" w:rsidRDefault="00F82D4C" w:rsidP="00F355DE">
      <w:pPr>
        <w:sectPr w:rsidR="00F82D4C" w:rsidSect="00F82D4C">
          <w:footerReference w:type="first" r:id="rId9"/>
          <w:type w:val="continuous"/>
          <w:pgSz w:w="12240" w:h="15840" w:code="1"/>
          <w:pgMar w:top="1080" w:right="893" w:bottom="1440" w:left="893" w:header="720" w:footer="720" w:gutter="0"/>
          <w:cols w:num="2" w:space="720"/>
          <w:docGrid w:linePitch="360"/>
        </w:sectPr>
      </w:pPr>
    </w:p>
    <w:p w14:paraId="42DEC100" w14:textId="77777777" w:rsidR="00F355DE" w:rsidRPr="005F0EF5" w:rsidRDefault="00F355DE" w:rsidP="00F355DE"/>
    <w:p w14:paraId="769F02E6" w14:textId="77777777" w:rsidR="009303D9" w:rsidRPr="00F355DE" w:rsidRDefault="009303D9" w:rsidP="00F355DE"/>
    <w:sectPr w:rsidR="009303D9" w:rsidRPr="00F355D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E784E" w14:textId="77777777" w:rsidR="00245946" w:rsidRDefault="00245946" w:rsidP="001A3B3D">
      <w:r>
        <w:separator/>
      </w:r>
    </w:p>
  </w:endnote>
  <w:endnote w:type="continuationSeparator" w:id="0">
    <w:p w14:paraId="73173185" w14:textId="77777777" w:rsidR="00245946" w:rsidRDefault="002459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D74A3" w14:textId="77777777" w:rsidR="00F355DE" w:rsidRPr="006F6D3D" w:rsidRDefault="00F355D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D544F" w14:textId="77777777" w:rsidR="00245946" w:rsidRDefault="00245946" w:rsidP="001A3B3D">
      <w:r>
        <w:separator/>
      </w:r>
    </w:p>
  </w:footnote>
  <w:footnote w:type="continuationSeparator" w:id="0">
    <w:p w14:paraId="5C9E48CA" w14:textId="77777777" w:rsidR="00245946" w:rsidRDefault="0024594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6244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8A6AD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E7C024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4857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8C25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29C11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DACDC1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6AAF2C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5C08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160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CB57CE"/>
    <w:multiLevelType w:val="hybridMultilevel"/>
    <w:tmpl w:val="F704EB68"/>
    <w:lvl w:ilvl="0" w:tplc="BBE83140">
      <w:start w:val="1"/>
      <w:numFmt w:val="upperRoman"/>
      <w:pStyle w:val="NoSpac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20ACF0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189A3A9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4051C18"/>
    <w:multiLevelType w:val="hybridMultilevel"/>
    <w:tmpl w:val="3724AA70"/>
    <w:lvl w:ilvl="0" w:tplc="3B6CF8A4">
      <w:start w:val="1"/>
      <w:numFmt w:val="bullet"/>
      <w:pStyle w:val="IEEEBullettedLis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3170C14"/>
    <w:multiLevelType w:val="hybridMultilevel"/>
    <w:tmpl w:val="07B4CD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4"/>
  </w:num>
  <w:num w:numId="27">
    <w:abstractNumId w:val="11"/>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DE"/>
    <w:rsid w:val="00023BA7"/>
    <w:rsid w:val="00046FF7"/>
    <w:rsid w:val="0004781E"/>
    <w:rsid w:val="0008758A"/>
    <w:rsid w:val="000C1E68"/>
    <w:rsid w:val="0015079E"/>
    <w:rsid w:val="00176413"/>
    <w:rsid w:val="001A2EFD"/>
    <w:rsid w:val="001A3B3D"/>
    <w:rsid w:val="001A42EA"/>
    <w:rsid w:val="001B67DC"/>
    <w:rsid w:val="001D7BCF"/>
    <w:rsid w:val="002254A9"/>
    <w:rsid w:val="00233D97"/>
    <w:rsid w:val="00245946"/>
    <w:rsid w:val="002850E3"/>
    <w:rsid w:val="00354FCF"/>
    <w:rsid w:val="003A19E2"/>
    <w:rsid w:val="00416530"/>
    <w:rsid w:val="00421EC6"/>
    <w:rsid w:val="004325FB"/>
    <w:rsid w:val="004432BA"/>
    <w:rsid w:val="0044407E"/>
    <w:rsid w:val="004C6951"/>
    <w:rsid w:val="004D72B5"/>
    <w:rsid w:val="004E1AAD"/>
    <w:rsid w:val="00547E73"/>
    <w:rsid w:val="00551B7F"/>
    <w:rsid w:val="0056610F"/>
    <w:rsid w:val="00575BCA"/>
    <w:rsid w:val="00594CD1"/>
    <w:rsid w:val="005B0344"/>
    <w:rsid w:val="005B520E"/>
    <w:rsid w:val="005E2800"/>
    <w:rsid w:val="006347CF"/>
    <w:rsid w:val="00645D22"/>
    <w:rsid w:val="00651A08"/>
    <w:rsid w:val="00654204"/>
    <w:rsid w:val="00670434"/>
    <w:rsid w:val="006B6B66"/>
    <w:rsid w:val="006D1D81"/>
    <w:rsid w:val="006D1FD5"/>
    <w:rsid w:val="006F6D3D"/>
    <w:rsid w:val="00704134"/>
    <w:rsid w:val="00715BEA"/>
    <w:rsid w:val="00740EEA"/>
    <w:rsid w:val="00746BD2"/>
    <w:rsid w:val="00783359"/>
    <w:rsid w:val="00794804"/>
    <w:rsid w:val="007B33F1"/>
    <w:rsid w:val="007B6353"/>
    <w:rsid w:val="007C0308"/>
    <w:rsid w:val="007C2FF2"/>
    <w:rsid w:val="007D6232"/>
    <w:rsid w:val="007F1F99"/>
    <w:rsid w:val="007F768F"/>
    <w:rsid w:val="0080791D"/>
    <w:rsid w:val="00852691"/>
    <w:rsid w:val="00873603"/>
    <w:rsid w:val="008A2C7D"/>
    <w:rsid w:val="008C4B23"/>
    <w:rsid w:val="008F6E2C"/>
    <w:rsid w:val="009303D9"/>
    <w:rsid w:val="00933C64"/>
    <w:rsid w:val="00972203"/>
    <w:rsid w:val="009A0598"/>
    <w:rsid w:val="00A059B3"/>
    <w:rsid w:val="00A72BC0"/>
    <w:rsid w:val="00A83751"/>
    <w:rsid w:val="00AE3409"/>
    <w:rsid w:val="00B11A60"/>
    <w:rsid w:val="00B22613"/>
    <w:rsid w:val="00B97026"/>
    <w:rsid w:val="00BA1025"/>
    <w:rsid w:val="00BA73E7"/>
    <w:rsid w:val="00BC3420"/>
    <w:rsid w:val="00BE32DF"/>
    <w:rsid w:val="00BE7D3C"/>
    <w:rsid w:val="00BF5FF6"/>
    <w:rsid w:val="00C0207F"/>
    <w:rsid w:val="00C16117"/>
    <w:rsid w:val="00C21FC8"/>
    <w:rsid w:val="00C2690E"/>
    <w:rsid w:val="00C3075A"/>
    <w:rsid w:val="00C76FFC"/>
    <w:rsid w:val="00C84E93"/>
    <w:rsid w:val="00C919A4"/>
    <w:rsid w:val="00CA4392"/>
    <w:rsid w:val="00CC393F"/>
    <w:rsid w:val="00D13749"/>
    <w:rsid w:val="00D2176E"/>
    <w:rsid w:val="00D632BE"/>
    <w:rsid w:val="00D72D06"/>
    <w:rsid w:val="00D7522C"/>
    <w:rsid w:val="00D7536F"/>
    <w:rsid w:val="00D76668"/>
    <w:rsid w:val="00E1185E"/>
    <w:rsid w:val="00E537FD"/>
    <w:rsid w:val="00E61E12"/>
    <w:rsid w:val="00E7596C"/>
    <w:rsid w:val="00E878F2"/>
    <w:rsid w:val="00ED0149"/>
    <w:rsid w:val="00EF5F7C"/>
    <w:rsid w:val="00EF7DE3"/>
    <w:rsid w:val="00F03103"/>
    <w:rsid w:val="00F271DE"/>
    <w:rsid w:val="00F355DE"/>
    <w:rsid w:val="00F41F68"/>
    <w:rsid w:val="00F627DA"/>
    <w:rsid w:val="00F635A5"/>
    <w:rsid w:val="00F7288F"/>
    <w:rsid w:val="00F82D4C"/>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EB2EB"/>
  <w15:chartTrackingRefBased/>
  <w15:docId w15:val="{994DC409-60C6-4DDD-8668-DE38CF9B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caption" w:semiHidden="1" w:unhideWhenUs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5DE"/>
    <w:pPr>
      <w:spacing w:before="40" w:after="40" w:line="259" w:lineRule="auto"/>
      <w:ind w:firstLine="288"/>
      <w:jc w:val="both"/>
    </w:pPr>
    <w:rPr>
      <w:rFonts w:eastAsiaTheme="minorHAnsi"/>
    </w:rPr>
  </w:style>
  <w:style w:type="paragraph" w:styleId="Heading1">
    <w:name w:val="heading 1"/>
    <w:basedOn w:val="Normal"/>
    <w:next w:val="Normal"/>
    <w:link w:val="Heading1Char"/>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rsid w:val="00794804"/>
    <w:pPr>
      <w:numPr>
        <w:ilvl w:val="2"/>
        <w:numId w:val="4"/>
      </w:numPr>
      <w:spacing w:line="240" w:lineRule="exact"/>
      <w:ind w:firstLine="288"/>
      <w:outlineLvl w:val="2"/>
    </w:pPr>
    <w:rPr>
      <w:i/>
      <w:iCs/>
      <w:noProof/>
    </w:rPr>
  </w:style>
  <w:style w:type="paragraph" w:styleId="Heading4">
    <w:name w:val="heading 4"/>
    <w:basedOn w:val="Normal"/>
    <w:next w:val="Normal"/>
    <w:rsid w:val="00794804"/>
    <w:pPr>
      <w:numPr>
        <w:ilvl w:val="3"/>
        <w:numId w:val="4"/>
      </w:numPr>
      <w:tabs>
        <w:tab w:val="clear" w:pos="630"/>
        <w:tab w:val="left" w:pos="720"/>
      </w:tabs>
      <w:ind w:firstLine="504"/>
      <w:outlineLvl w:val="3"/>
    </w:pPr>
    <w:rPr>
      <w:i/>
      <w:iCs/>
      <w:noProof/>
    </w:rPr>
  </w:style>
  <w:style w:type="paragraph" w:styleId="Heading5">
    <w:name w:val="heading 5"/>
    <w:basedOn w:val="Normal"/>
    <w:next w:val="Normal"/>
    <w:link w:val="Heading5Char"/>
    <w:pPr>
      <w:tabs>
        <w:tab w:val="left" w:pos="360"/>
      </w:tabs>
      <w:spacing w:before="160" w:after="80"/>
      <w:outlineLvl w:val="4"/>
    </w:pPr>
    <w:rPr>
      <w:smallCaps/>
      <w:noProof/>
    </w:rPr>
  </w:style>
  <w:style w:type="paragraph" w:styleId="Heading6">
    <w:name w:val="heading 6"/>
    <w:basedOn w:val="Normal"/>
    <w:next w:val="Normal"/>
    <w:link w:val="Heading6Char"/>
    <w:unhideWhenUsed/>
    <w:rsid w:val="006D1FD5"/>
    <w:pPr>
      <w:keepNext/>
      <w:keepLines/>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link w:val="AuthorCha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link w:val="equationChar"/>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link w:val="referencesChar"/>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IEEEBody">
    <w:name w:val="IEEE Body"/>
    <w:basedOn w:val="BodyText"/>
    <w:link w:val="IEEEBodyChar"/>
    <w:qFormat/>
    <w:rsid w:val="006D1FD5"/>
  </w:style>
  <w:style w:type="character" w:customStyle="1" w:styleId="IEEEBodyChar">
    <w:name w:val="IEEE Body Char"/>
    <w:basedOn w:val="BodyTextChar"/>
    <w:link w:val="IEEEBody"/>
    <w:rsid w:val="006D1FD5"/>
    <w:rPr>
      <w:spacing w:val="-1"/>
      <w:lang w:val="x-none" w:eastAsia="x-none"/>
    </w:rPr>
  </w:style>
  <w:style w:type="paragraph" w:customStyle="1" w:styleId="IEEETitle">
    <w:name w:val="IEEE Title"/>
    <w:basedOn w:val="papertitle"/>
    <w:link w:val="IEEETitleChar"/>
    <w:rsid w:val="004C6951"/>
    <w:pPr>
      <w:spacing w:before="100" w:beforeAutospacing="1" w:after="100" w:afterAutospacing="1"/>
    </w:pPr>
  </w:style>
  <w:style w:type="character" w:customStyle="1" w:styleId="papertitleChar">
    <w:name w:val="paper title Char"/>
    <w:basedOn w:val="DefaultParagraphFont"/>
    <w:link w:val="papertitle"/>
    <w:rsid w:val="004C6951"/>
    <w:rPr>
      <w:rFonts w:eastAsia="MS Mincho"/>
      <w:noProof/>
      <w:sz w:val="48"/>
      <w:szCs w:val="48"/>
    </w:rPr>
  </w:style>
  <w:style w:type="character" w:customStyle="1" w:styleId="IEEETitleChar">
    <w:name w:val="IEEE Title Char"/>
    <w:basedOn w:val="papertitleChar"/>
    <w:link w:val="IEEETitle"/>
    <w:rsid w:val="004C6951"/>
    <w:rPr>
      <w:rFonts w:eastAsia="MS Mincho"/>
      <w:noProof/>
      <w:sz w:val="48"/>
      <w:szCs w:val="48"/>
    </w:rPr>
  </w:style>
  <w:style w:type="character" w:customStyle="1" w:styleId="Heading6Char">
    <w:name w:val="Heading 6 Char"/>
    <w:basedOn w:val="DefaultParagraphFont"/>
    <w:link w:val="Heading6"/>
    <w:rsid w:val="006D1FD5"/>
    <w:rPr>
      <w:rFonts w:asciiTheme="majorHAnsi" w:eastAsiaTheme="majorEastAsia" w:hAnsiTheme="majorHAnsi" w:cstheme="majorBidi"/>
      <w:color w:val="1F4D78" w:themeColor="accent1" w:themeShade="7F"/>
    </w:rPr>
  </w:style>
  <w:style w:type="paragraph" w:customStyle="1" w:styleId="IEEEHeading">
    <w:name w:val="IEEE Heading"/>
    <w:basedOn w:val="Heading1"/>
    <w:link w:val="IEEEHeadingChar"/>
    <w:qFormat/>
    <w:rsid w:val="006D1FD5"/>
  </w:style>
  <w:style w:type="paragraph" w:customStyle="1" w:styleId="IEEE-Subhead">
    <w:name w:val="IEEE-Subhead"/>
    <w:basedOn w:val="Heading2"/>
    <w:link w:val="IEEE-SubheadChar"/>
    <w:qFormat/>
    <w:rsid w:val="006D1FD5"/>
  </w:style>
  <w:style w:type="character" w:customStyle="1" w:styleId="Heading1Char">
    <w:name w:val="Heading 1 Char"/>
    <w:basedOn w:val="DefaultParagraphFont"/>
    <w:link w:val="Heading1"/>
    <w:rsid w:val="006D1FD5"/>
    <w:rPr>
      <w:smallCaps/>
      <w:noProof/>
    </w:rPr>
  </w:style>
  <w:style w:type="character" w:customStyle="1" w:styleId="IEEEHeadingChar">
    <w:name w:val="IEEE Heading Char"/>
    <w:basedOn w:val="Heading1Char"/>
    <w:link w:val="IEEEHeading"/>
    <w:rsid w:val="006D1FD5"/>
    <w:rPr>
      <w:smallCaps/>
      <w:noProof/>
    </w:rPr>
  </w:style>
  <w:style w:type="paragraph" w:customStyle="1" w:styleId="IEEEEquations">
    <w:name w:val="IEEE Equations"/>
    <w:basedOn w:val="equation"/>
    <w:link w:val="IEEEEquationsChar"/>
    <w:qFormat/>
    <w:rsid w:val="006D1FD5"/>
  </w:style>
  <w:style w:type="character" w:customStyle="1" w:styleId="Heading2Char">
    <w:name w:val="Heading 2 Char"/>
    <w:basedOn w:val="DefaultParagraphFont"/>
    <w:link w:val="Heading2"/>
    <w:rsid w:val="006D1FD5"/>
    <w:rPr>
      <w:i/>
      <w:iCs/>
      <w:noProof/>
    </w:rPr>
  </w:style>
  <w:style w:type="character" w:customStyle="1" w:styleId="IEEE-SubheadChar">
    <w:name w:val="IEEE-Subhead Char"/>
    <w:basedOn w:val="Heading2Char"/>
    <w:link w:val="IEEE-Subhead"/>
    <w:rsid w:val="006D1FD5"/>
    <w:rPr>
      <w:i/>
      <w:iCs/>
      <w:noProof/>
    </w:rPr>
  </w:style>
  <w:style w:type="paragraph" w:customStyle="1" w:styleId="IEEE-Title">
    <w:name w:val="IEEE-Title"/>
    <w:basedOn w:val="IEEETitle"/>
    <w:link w:val="IEEE-TitleChar"/>
    <w:qFormat/>
    <w:rsid w:val="006D1FD5"/>
  </w:style>
  <w:style w:type="character" w:customStyle="1" w:styleId="equationChar">
    <w:name w:val="equation Char"/>
    <w:basedOn w:val="DefaultParagraphFont"/>
    <w:link w:val="equation"/>
    <w:rsid w:val="006D1FD5"/>
    <w:rPr>
      <w:rFonts w:ascii="Symbol" w:hAnsi="Symbol" w:cs="Symbol"/>
    </w:rPr>
  </w:style>
  <w:style w:type="character" w:customStyle="1" w:styleId="IEEEEquationsChar">
    <w:name w:val="IEEE Equations Char"/>
    <w:basedOn w:val="equationChar"/>
    <w:link w:val="IEEEEquations"/>
    <w:rsid w:val="006D1FD5"/>
    <w:rPr>
      <w:rFonts w:ascii="Symbol" w:hAnsi="Symbol" w:cs="Symbol"/>
    </w:rPr>
  </w:style>
  <w:style w:type="paragraph" w:customStyle="1" w:styleId="IEEE-Author">
    <w:name w:val="IEEE-Author"/>
    <w:basedOn w:val="Author"/>
    <w:link w:val="IEEE-AuthorChar"/>
    <w:qFormat/>
    <w:rsid w:val="006D1FD5"/>
    <w:pPr>
      <w:spacing w:before="100" w:beforeAutospacing="1"/>
    </w:pPr>
    <w:rPr>
      <w:sz w:val="18"/>
      <w:szCs w:val="18"/>
    </w:rPr>
  </w:style>
  <w:style w:type="character" w:customStyle="1" w:styleId="IEEE-TitleChar">
    <w:name w:val="IEEE-Title Char"/>
    <w:basedOn w:val="IEEETitleChar"/>
    <w:link w:val="IEEE-Title"/>
    <w:rsid w:val="006D1FD5"/>
    <w:rPr>
      <w:rFonts w:eastAsia="MS Mincho"/>
      <w:noProof/>
      <w:sz w:val="48"/>
      <w:szCs w:val="48"/>
    </w:rPr>
  </w:style>
  <w:style w:type="paragraph" w:customStyle="1" w:styleId="IEEE-AuthorInfo">
    <w:name w:val="IEEE-AuthorInfo"/>
    <w:basedOn w:val="IEEE-Author"/>
    <w:link w:val="IEEE-AuthorInfoChar"/>
    <w:qFormat/>
    <w:rsid w:val="006D1FD5"/>
    <w:rPr>
      <w:i/>
    </w:rPr>
  </w:style>
  <w:style w:type="character" w:customStyle="1" w:styleId="AuthorChar">
    <w:name w:val="Author Char"/>
    <w:basedOn w:val="DefaultParagraphFont"/>
    <w:link w:val="Author"/>
    <w:rsid w:val="006D1FD5"/>
    <w:rPr>
      <w:noProof/>
      <w:sz w:val="22"/>
      <w:szCs w:val="22"/>
    </w:rPr>
  </w:style>
  <w:style w:type="character" w:customStyle="1" w:styleId="IEEE-AuthorChar">
    <w:name w:val="IEEE-Author Char"/>
    <w:basedOn w:val="AuthorChar"/>
    <w:link w:val="IEEE-Author"/>
    <w:rsid w:val="006D1FD5"/>
    <w:rPr>
      <w:noProof/>
      <w:sz w:val="18"/>
      <w:szCs w:val="18"/>
    </w:rPr>
  </w:style>
  <w:style w:type="paragraph" w:customStyle="1" w:styleId="IEEE-Abstract">
    <w:name w:val="IEEE-Abstract"/>
    <w:basedOn w:val="Abstract"/>
    <w:link w:val="IEEE-AbstractChar"/>
    <w:qFormat/>
    <w:rsid w:val="006D1FD5"/>
    <w:rPr>
      <w:i/>
    </w:rPr>
  </w:style>
  <w:style w:type="character" w:customStyle="1" w:styleId="IEEE-AuthorInfoChar">
    <w:name w:val="IEEE-AuthorInfo Char"/>
    <w:basedOn w:val="IEEE-AuthorChar"/>
    <w:link w:val="IEEE-AuthorInfo"/>
    <w:rsid w:val="006D1FD5"/>
    <w:rPr>
      <w:i/>
      <w:noProof/>
      <w:sz w:val="18"/>
      <w:szCs w:val="18"/>
    </w:rPr>
  </w:style>
  <w:style w:type="paragraph" w:customStyle="1" w:styleId="IEEEReferenceHead">
    <w:name w:val="IEEE_ReferenceHead"/>
    <w:basedOn w:val="Heading5"/>
    <w:link w:val="IEEEReferenceHeadChar"/>
    <w:qFormat/>
    <w:rsid w:val="006D1FD5"/>
  </w:style>
  <w:style w:type="character" w:customStyle="1" w:styleId="AbstractChar">
    <w:name w:val="Abstract Char"/>
    <w:basedOn w:val="DefaultParagraphFont"/>
    <w:link w:val="Abstract"/>
    <w:rsid w:val="006D1FD5"/>
    <w:rPr>
      <w:b/>
      <w:bCs/>
      <w:sz w:val="18"/>
      <w:szCs w:val="18"/>
    </w:rPr>
  </w:style>
  <w:style w:type="character" w:customStyle="1" w:styleId="IEEE-AbstractChar">
    <w:name w:val="IEEE-Abstract Char"/>
    <w:basedOn w:val="AbstractChar"/>
    <w:link w:val="IEEE-Abstract"/>
    <w:rsid w:val="006D1FD5"/>
    <w:rPr>
      <w:b/>
      <w:bCs/>
      <w:i/>
      <w:sz w:val="18"/>
      <w:szCs w:val="18"/>
    </w:rPr>
  </w:style>
  <w:style w:type="paragraph" w:customStyle="1" w:styleId="IEEEReferences">
    <w:name w:val="IEEE_References"/>
    <w:basedOn w:val="references"/>
    <w:link w:val="IEEEReferencesChar"/>
    <w:qFormat/>
    <w:rsid w:val="006D1FD5"/>
    <w:pPr>
      <w:ind w:left="354" w:hanging="354"/>
    </w:pPr>
  </w:style>
  <w:style w:type="character" w:customStyle="1" w:styleId="Heading5Char">
    <w:name w:val="Heading 5 Char"/>
    <w:basedOn w:val="DefaultParagraphFont"/>
    <w:link w:val="Heading5"/>
    <w:rsid w:val="006D1FD5"/>
    <w:rPr>
      <w:smallCaps/>
      <w:noProof/>
    </w:rPr>
  </w:style>
  <w:style w:type="character" w:customStyle="1" w:styleId="IEEEReferenceHeadChar">
    <w:name w:val="IEEE_ReferenceHead Char"/>
    <w:basedOn w:val="Heading5Char"/>
    <w:link w:val="IEEEReferenceHead"/>
    <w:rsid w:val="006D1FD5"/>
    <w:rPr>
      <w:smallCaps/>
      <w:noProof/>
    </w:rPr>
  </w:style>
  <w:style w:type="character" w:customStyle="1" w:styleId="referencesChar">
    <w:name w:val="references Char"/>
    <w:basedOn w:val="DefaultParagraphFont"/>
    <w:link w:val="references"/>
    <w:rsid w:val="006D1FD5"/>
    <w:rPr>
      <w:rFonts w:eastAsia="MS Mincho"/>
      <w:noProof/>
      <w:sz w:val="16"/>
      <w:szCs w:val="16"/>
    </w:rPr>
  </w:style>
  <w:style w:type="character" w:customStyle="1" w:styleId="IEEEReferencesChar">
    <w:name w:val="IEEE_References Char"/>
    <w:basedOn w:val="referencesChar"/>
    <w:link w:val="IEEEReferences"/>
    <w:rsid w:val="006D1FD5"/>
    <w:rPr>
      <w:rFonts w:eastAsia="MS Mincho"/>
      <w:noProof/>
      <w:sz w:val="16"/>
      <w:szCs w:val="16"/>
    </w:rPr>
  </w:style>
  <w:style w:type="paragraph" w:styleId="ListParagraph">
    <w:name w:val="List Paragraph"/>
    <w:basedOn w:val="Normal"/>
    <w:uiPriority w:val="34"/>
    <w:rsid w:val="00F355DE"/>
    <w:pPr>
      <w:ind w:left="720"/>
      <w:contextualSpacing/>
    </w:pPr>
  </w:style>
  <w:style w:type="paragraph" w:styleId="Bibliography">
    <w:name w:val="Bibliography"/>
    <w:basedOn w:val="Normal"/>
    <w:next w:val="Normal"/>
    <w:uiPriority w:val="37"/>
    <w:unhideWhenUsed/>
    <w:rsid w:val="00F355DE"/>
    <w:pPr>
      <w:tabs>
        <w:tab w:val="left" w:pos="504"/>
      </w:tabs>
      <w:spacing w:after="0" w:line="240" w:lineRule="auto"/>
      <w:ind w:left="504" w:hanging="504"/>
    </w:pPr>
  </w:style>
  <w:style w:type="paragraph" w:styleId="NoSpacing">
    <w:name w:val="No Spacing"/>
    <w:uiPriority w:val="1"/>
    <w:qFormat/>
    <w:rsid w:val="00F355DE"/>
    <w:pPr>
      <w:numPr>
        <w:numId w:val="27"/>
      </w:numPr>
      <w:spacing w:before="160" w:after="80"/>
      <w:ind w:left="360"/>
      <w:jc w:val="center"/>
    </w:pPr>
    <w:rPr>
      <w:rFonts w:eastAsiaTheme="minorHAnsi"/>
    </w:rPr>
  </w:style>
  <w:style w:type="paragraph" w:customStyle="1" w:styleId="IEEEAppendixHead">
    <w:name w:val="IEEE_AppendixHead"/>
    <w:basedOn w:val="IEEEReferenceHead"/>
    <w:link w:val="IEEEAppendixHeadChar"/>
    <w:qFormat/>
    <w:rsid w:val="004E1AAD"/>
    <w:pPr>
      <w:spacing w:after="0"/>
      <w:jc w:val="center"/>
    </w:pPr>
  </w:style>
  <w:style w:type="paragraph" w:customStyle="1" w:styleId="IEEEAppendixSubhead">
    <w:name w:val="IEEE_AppendixSubhead"/>
    <w:basedOn w:val="IEEEReferenceHead"/>
    <w:link w:val="IEEEAppendixSubheadChar"/>
    <w:qFormat/>
    <w:rsid w:val="004E1AAD"/>
    <w:pPr>
      <w:spacing w:before="0"/>
      <w:jc w:val="center"/>
    </w:pPr>
  </w:style>
  <w:style w:type="character" w:customStyle="1" w:styleId="IEEEAppendixHeadChar">
    <w:name w:val="IEEE_AppendixHead Char"/>
    <w:basedOn w:val="IEEEReferenceHeadChar"/>
    <w:link w:val="IEEEAppendixHead"/>
    <w:rsid w:val="004E1AAD"/>
    <w:rPr>
      <w:rFonts w:eastAsiaTheme="minorHAnsi"/>
      <w:smallCaps/>
      <w:noProof/>
    </w:rPr>
  </w:style>
  <w:style w:type="paragraph" w:customStyle="1" w:styleId="IEEEBullettedList">
    <w:name w:val="IEEE_BullettedList"/>
    <w:basedOn w:val="IEEEBody"/>
    <w:link w:val="IEEEBullettedListChar"/>
    <w:qFormat/>
    <w:rsid w:val="004E1AAD"/>
    <w:pPr>
      <w:numPr>
        <w:numId w:val="28"/>
      </w:numPr>
      <w:ind w:left="648"/>
    </w:pPr>
  </w:style>
  <w:style w:type="character" w:customStyle="1" w:styleId="IEEEAppendixSubheadChar">
    <w:name w:val="IEEE_AppendixSubhead Char"/>
    <w:basedOn w:val="IEEEReferenceHeadChar"/>
    <w:link w:val="IEEEAppendixSubhead"/>
    <w:rsid w:val="004E1AAD"/>
    <w:rPr>
      <w:rFonts w:eastAsiaTheme="minorHAnsi"/>
      <w:smallCaps/>
      <w:noProof/>
    </w:rPr>
  </w:style>
  <w:style w:type="character" w:customStyle="1" w:styleId="IEEEBullettedListChar">
    <w:name w:val="IEEE_BullettedList Char"/>
    <w:basedOn w:val="IEEEBodyChar"/>
    <w:link w:val="IEEEBullettedList"/>
    <w:rsid w:val="004E1AAD"/>
    <w:rPr>
      <w:rFonts w:eastAsiaTheme="minorHAnsi"/>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n\Documents\Custom%20Office%20Templates\IEE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44F0D-445A-4D40-B4E3-E706CA0F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IEEE_Template</Template>
  <TotalTime>1</TotalTime>
  <Pages>6</Pages>
  <Words>9912</Words>
  <Characters>56504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Allison Newman</dc:creator>
  <cp:keywords/>
  <dc:description/>
  <cp:lastModifiedBy>Allison Newman</cp:lastModifiedBy>
  <cp:revision>2</cp:revision>
  <cp:lastPrinted>2019-07-27T21:45:00Z</cp:lastPrinted>
  <dcterms:created xsi:type="dcterms:W3CDTF">2019-07-27T21:54:00Z</dcterms:created>
  <dcterms:modified xsi:type="dcterms:W3CDTF">2019-07-27T21:54:00Z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id="7NAEyHmn"/&gt;&lt;style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